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49F1A1" w14:textId="77777777" w:rsidR="00BD0CA1" w:rsidRDefault="00BD0CA1" w:rsidP="00BD0CA1">
      <w:pPr>
        <w:jc w:val="center"/>
        <w:rPr>
          <w:b/>
          <w:bCs/>
        </w:rPr>
      </w:pPr>
      <w:r>
        <w:rPr>
          <w:b/>
          <w:bCs/>
        </w:rPr>
        <w:t xml:space="preserve">Small Estate Affidavit </w:t>
      </w:r>
      <w:r w:rsidRPr="00F43D17">
        <w:rPr>
          <w:b/>
          <w:bCs/>
        </w:rPr>
        <w:t>Next steps</w:t>
      </w:r>
    </w:p>
    <w:p w14:paraId="4CC77365" w14:textId="77777777" w:rsidR="00BD0CA1" w:rsidRDefault="00BD0CA1" w:rsidP="00BD0CA1">
      <w:pPr>
        <w:jc w:val="center"/>
        <w:rPr>
          <w:b/>
          <w:bCs/>
        </w:rPr>
      </w:pPr>
    </w:p>
    <w:p w14:paraId="1AA2D597" w14:textId="77777777" w:rsidR="00BD0CA1" w:rsidRDefault="00BD0CA1" w:rsidP="00BD0CA1">
      <w:pPr>
        <w:rPr>
          <w:b/>
          <w:bCs/>
        </w:rPr>
      </w:pPr>
      <w:r>
        <w:rPr>
          <w:b/>
          <w:bCs/>
        </w:rPr>
        <w:t>Note: These instructions are not part of the Small Estate Affidavit.</w:t>
      </w:r>
    </w:p>
    <w:p w14:paraId="73E8CAE8" w14:textId="77777777" w:rsidR="00BD0CA1" w:rsidRPr="00F43D17" w:rsidRDefault="00BD0CA1" w:rsidP="00BD0CA1">
      <w:pPr>
        <w:jc w:val="center"/>
        <w:rPr>
          <w:b/>
          <w:bCs/>
        </w:rPr>
      </w:pPr>
    </w:p>
    <w:p w14:paraId="44BD2A4E" w14:textId="77777777" w:rsidR="00BD0CA1" w:rsidRPr="00F43D17" w:rsidRDefault="00BD0CA1" w:rsidP="00BD0CA1">
      <w:pPr>
        <w:spacing w:after="200" w:line="276" w:lineRule="auto"/>
        <w:rPr>
          <w:bCs/>
        </w:rPr>
      </w:pPr>
      <w:r w:rsidRPr="00F43D17">
        <w:rPr>
          <w:bCs/>
        </w:rPr>
        <w:t>1. Sign and copy the Small Estate Affidavit form</w:t>
      </w:r>
    </w:p>
    <w:p w14:paraId="280CCE46" w14:textId="77777777" w:rsidR="00BD0CA1" w:rsidRPr="00F43D17" w:rsidRDefault="00BD0CA1" w:rsidP="00BD0CA1">
      <w:pPr>
        <w:pStyle w:val="ListParagraph"/>
        <w:numPr>
          <w:ilvl w:val="0"/>
          <w:numId w:val="7"/>
        </w:numPr>
        <w:spacing w:after="200" w:line="276" w:lineRule="auto"/>
        <w:rPr>
          <w:bCs/>
        </w:rPr>
      </w:pPr>
      <w:r w:rsidRPr="00F43D17">
        <w:rPr>
          <w:bCs/>
        </w:rPr>
        <w:t>Make at least two copies of the completed affidavit. Attach a copy of the death certificate. Also attach a certified copy of the will that was filed if there is one.</w:t>
      </w:r>
    </w:p>
    <w:p w14:paraId="0E522867" w14:textId="77777777" w:rsidR="00BD0CA1" w:rsidRPr="00F43D17" w:rsidRDefault="00BD0CA1" w:rsidP="00BD0CA1">
      <w:pPr>
        <w:pStyle w:val="ListParagraph"/>
        <w:numPr>
          <w:ilvl w:val="0"/>
          <w:numId w:val="7"/>
        </w:numPr>
        <w:spacing w:after="200" w:line="276" w:lineRule="auto"/>
        <w:rPr>
          <w:bCs/>
        </w:rPr>
      </w:pPr>
      <w:r w:rsidRPr="00F43D17">
        <w:rPr>
          <w:bCs/>
        </w:rPr>
        <w:t>Sign</w:t>
      </w:r>
      <w:r>
        <w:rPr>
          <w:bCs/>
        </w:rPr>
        <w:t xml:space="preserve"> and notarize</w:t>
      </w:r>
      <w:r w:rsidRPr="00F43D17">
        <w:rPr>
          <w:bCs/>
        </w:rPr>
        <w:t xml:space="preserve"> the affidavit. </w:t>
      </w:r>
      <w:r>
        <w:rPr>
          <w:bCs/>
        </w:rPr>
        <w:t xml:space="preserve">You must sign this document in front of a Notary Public. </w:t>
      </w:r>
      <w:r w:rsidRPr="00F43D17">
        <w:rPr>
          <w:bCs/>
        </w:rPr>
        <w:t>Remember that by signing the affidavit you promise to pay the decedent’s debts before giving any money to anyone else.</w:t>
      </w:r>
    </w:p>
    <w:p w14:paraId="00E4AA26" w14:textId="77777777" w:rsidR="00BD0CA1" w:rsidRPr="00F43D17" w:rsidRDefault="00BD0CA1" w:rsidP="00BD0CA1">
      <w:pPr>
        <w:spacing w:after="200" w:line="276" w:lineRule="auto"/>
        <w:rPr>
          <w:bCs/>
        </w:rPr>
      </w:pPr>
    </w:p>
    <w:p w14:paraId="5F602628" w14:textId="77777777" w:rsidR="00BD0CA1" w:rsidRPr="00F43D17" w:rsidRDefault="00BD0CA1" w:rsidP="00BD0CA1">
      <w:pPr>
        <w:spacing w:after="200" w:line="276" w:lineRule="auto"/>
        <w:rPr>
          <w:bCs/>
        </w:rPr>
      </w:pPr>
      <w:r w:rsidRPr="00F43D17">
        <w:rPr>
          <w:bCs/>
        </w:rPr>
        <w:t>2. Use the small estate affidavit</w:t>
      </w:r>
    </w:p>
    <w:p w14:paraId="06A4A8C6" w14:textId="77777777" w:rsidR="00BD0CA1" w:rsidRPr="00F43D17" w:rsidRDefault="00BD0CA1" w:rsidP="00BD0CA1">
      <w:pPr>
        <w:pStyle w:val="ListParagraph"/>
        <w:numPr>
          <w:ilvl w:val="0"/>
          <w:numId w:val="8"/>
        </w:numPr>
        <w:spacing w:after="200" w:line="276" w:lineRule="auto"/>
        <w:rPr>
          <w:bCs/>
        </w:rPr>
      </w:pPr>
      <w:r w:rsidRPr="00F43D17">
        <w:rPr>
          <w:bCs/>
        </w:rPr>
        <w:t>You can show the affidavit to any person, bank or corporation that has property of the estate. The bank, person, or corporation must give away the property the way the affidavit says. Once the property is transferred, the person who gave you the property cannot be sued.</w:t>
      </w:r>
    </w:p>
    <w:p w14:paraId="75EB6382" w14:textId="77777777" w:rsidR="00BD0CA1" w:rsidRDefault="00BD0CA1" w:rsidP="00BD0CA1">
      <w:pPr>
        <w:pStyle w:val="ListParagraph"/>
        <w:numPr>
          <w:ilvl w:val="0"/>
          <w:numId w:val="8"/>
        </w:numPr>
        <w:spacing w:after="200" w:line="276" w:lineRule="auto"/>
        <w:rPr>
          <w:bCs/>
        </w:rPr>
      </w:pPr>
      <w:r w:rsidRPr="00F43D17">
        <w:rPr>
          <w:bCs/>
        </w:rPr>
        <w:t>The person or corporation that has the decedent</w:t>
      </w:r>
      <w:r>
        <w:rPr>
          <w:bCs/>
        </w:rPr>
        <w:t>’</w:t>
      </w:r>
      <w:r w:rsidRPr="00F43D17">
        <w:rPr>
          <w:bCs/>
        </w:rPr>
        <w:t>s property must turn over the property after you give them the small estate affidavit. If they don’t, you can file a civil court claim to get the property.</w:t>
      </w:r>
    </w:p>
    <w:p w14:paraId="6255592D" w14:textId="77777777" w:rsidR="00BD0CA1" w:rsidRDefault="00BD0CA1" w:rsidP="00BD0CA1">
      <w:pPr>
        <w:pStyle w:val="ListParagraph"/>
        <w:spacing w:after="200" w:line="276" w:lineRule="auto"/>
        <w:rPr>
          <w:bCs/>
        </w:rPr>
      </w:pPr>
      <w:r>
        <w:rPr>
          <w:bCs/>
        </w:rPr>
        <w:t>{%p if sos_warning %}</w:t>
      </w:r>
    </w:p>
    <w:p w14:paraId="7F4B035D" w14:textId="77777777" w:rsidR="00BD0CA1" w:rsidRPr="00F43D17" w:rsidRDefault="00BD0CA1" w:rsidP="00BD0CA1">
      <w:pPr>
        <w:pStyle w:val="ListParagraph"/>
        <w:numPr>
          <w:ilvl w:val="0"/>
          <w:numId w:val="8"/>
        </w:numPr>
        <w:spacing w:after="200" w:line="276" w:lineRule="auto"/>
        <w:rPr>
          <w:bCs/>
        </w:rPr>
      </w:pPr>
      <w:r w:rsidRPr="000A2C07">
        <w:rPr>
          <w:bCs/>
        </w:rPr>
        <w:t>The Illinois Secretary of State’s office may require that you use their own small estate affidavit form for some vehicle transfers</w:t>
      </w:r>
      <w:r>
        <w:rPr>
          <w:bCs/>
        </w:rPr>
        <w:t>. You may need to copy the information from this form onto their form.</w:t>
      </w:r>
    </w:p>
    <w:p w14:paraId="7BCCF5D3" w14:textId="77777777" w:rsidR="00BD0CA1" w:rsidRDefault="00BD0CA1" w:rsidP="00BD0CA1">
      <w:pPr>
        <w:spacing w:after="200" w:line="276" w:lineRule="auto"/>
        <w:ind w:firstLine="720"/>
        <w:rPr>
          <w:bCs/>
        </w:rPr>
      </w:pPr>
      <w:r>
        <w:rPr>
          <w:bCs/>
        </w:rPr>
        <w:t>{%p endif %}</w:t>
      </w:r>
    </w:p>
    <w:p w14:paraId="00FFA75A" w14:textId="77777777" w:rsidR="00BD0CA1" w:rsidRPr="00F43D17" w:rsidRDefault="00BD0CA1" w:rsidP="00BD0CA1">
      <w:pPr>
        <w:spacing w:after="200" w:line="276" w:lineRule="auto"/>
        <w:rPr>
          <w:bCs/>
        </w:rPr>
      </w:pPr>
    </w:p>
    <w:p w14:paraId="6AC3D95F" w14:textId="570F2AF4" w:rsidR="00BD0CA1" w:rsidRDefault="00BD0CA1" w:rsidP="00BD0CA1">
      <w:pPr>
        <w:rPr>
          <w:bCs/>
        </w:rPr>
      </w:pPr>
      <w:r>
        <w:rPr>
          <w:bCs/>
        </w:rPr>
        <w:t>Learn more about transferring property with a s</w:t>
      </w:r>
      <w:r w:rsidRPr="00F43D17">
        <w:rPr>
          <w:bCs/>
        </w:rPr>
        <w:t xml:space="preserve">mall </w:t>
      </w:r>
      <w:r>
        <w:rPr>
          <w:bCs/>
        </w:rPr>
        <w:t>e</w:t>
      </w:r>
      <w:r w:rsidRPr="00F43D17">
        <w:rPr>
          <w:bCs/>
        </w:rPr>
        <w:t xml:space="preserve">state </w:t>
      </w:r>
      <w:r>
        <w:rPr>
          <w:bCs/>
        </w:rPr>
        <w:t>a</w:t>
      </w:r>
      <w:r w:rsidRPr="00F43D17">
        <w:rPr>
          <w:bCs/>
        </w:rPr>
        <w:t xml:space="preserve">ffidavit at </w:t>
      </w:r>
      <w:hyperlink r:id="rId9" w:history="1">
        <w:r w:rsidRPr="00FC3BA2">
          <w:rPr>
            <w:rStyle w:val="Hyperlink"/>
            <w:bCs/>
          </w:rPr>
          <w:t>https://www.illinoislegalaid.org/legal-information/transferring-property-small-estate-affidavit</w:t>
        </w:r>
      </w:hyperlink>
      <w:r>
        <w:rPr>
          <w:bCs/>
        </w:rPr>
        <w:t>.</w:t>
      </w:r>
    </w:p>
    <w:p w14:paraId="7BEFC9C6" w14:textId="77777777" w:rsidR="00BD0CA1" w:rsidRDefault="00BD0CA1">
      <w:pPr>
        <w:spacing w:after="200" w:line="276" w:lineRule="auto"/>
        <w:rPr>
          <w:bCs/>
        </w:rPr>
      </w:pPr>
      <w:r>
        <w:rPr>
          <w:bCs/>
        </w:rPr>
        <w:br w:type="page"/>
      </w:r>
    </w:p>
    <w:p w14:paraId="0C881A64" w14:textId="77777777" w:rsidR="00304AFE" w:rsidRPr="00E01A34" w:rsidRDefault="00304AFE">
      <w:pPr>
        <w:jc w:val="center"/>
        <w:rPr>
          <w:b/>
          <w:bCs/>
        </w:rPr>
      </w:pPr>
      <w:r w:rsidRPr="00E01A34">
        <w:rPr>
          <w:b/>
          <w:bCs/>
        </w:rPr>
        <w:lastRenderedPageBreak/>
        <w:t>Small Estate Affidavit</w:t>
      </w:r>
    </w:p>
    <w:p w14:paraId="5C6937AE" w14:textId="77777777" w:rsidR="00304AFE" w:rsidRPr="00E01A34" w:rsidRDefault="00304AFE"/>
    <w:p w14:paraId="4B8A07BF" w14:textId="16A485CC" w:rsidR="00304AFE" w:rsidRPr="00E01A34" w:rsidRDefault="00FA6057">
      <w:r w:rsidRPr="00E01A34">
        <w:t xml:space="preserve">I, </w:t>
      </w:r>
      <w:r w:rsidR="00D74C13">
        <w:t>{{</w:t>
      </w:r>
      <w:r w:rsidR="00D42BDB">
        <w:t xml:space="preserve"> users</w:t>
      </w:r>
      <w:r w:rsidR="00023550">
        <w:t>.</w:t>
      </w:r>
      <w:r w:rsidR="00D42BDB">
        <w:t>name</w:t>
      </w:r>
      <w:r w:rsidR="00023550">
        <w:t>.</w:t>
      </w:r>
      <w:r w:rsidR="00D74C13">
        <w:t>full()</w:t>
      </w:r>
      <w:r w:rsidR="00D42BDB">
        <w:t xml:space="preserve"> </w:t>
      </w:r>
      <w:r w:rsidR="00D74C13">
        <w:t>}}</w:t>
      </w:r>
      <w:r w:rsidR="00897A2E" w:rsidRPr="00E01A34">
        <w:t>, on oath state:</w:t>
      </w:r>
    </w:p>
    <w:p w14:paraId="0957F5B1" w14:textId="77777777" w:rsidR="00304AFE" w:rsidRPr="00E01A34" w:rsidRDefault="00304AFE"/>
    <w:p w14:paraId="5EF8719F" w14:textId="0CA45EAA" w:rsidR="0047684A" w:rsidRDefault="00890CAD" w:rsidP="00392B3B">
      <w:pPr>
        <w:pStyle w:val="ListParagraph"/>
        <w:numPr>
          <w:ilvl w:val="0"/>
          <w:numId w:val="3"/>
        </w:numPr>
        <w:tabs>
          <w:tab w:val="left" w:pos="720"/>
        </w:tabs>
      </w:pPr>
      <w:r w:rsidRPr="00E01A34">
        <w:t>(</w:t>
      </w:r>
      <w:r w:rsidR="009D7729" w:rsidRPr="00E01A34">
        <w:t>a</w:t>
      </w:r>
      <w:r w:rsidRPr="00E01A34">
        <w:t xml:space="preserve">) My residence address is: </w:t>
      </w:r>
      <w:r w:rsidR="000636D6">
        <w:t>{{users</w:t>
      </w:r>
      <w:r w:rsidR="000B45F9">
        <w:t>.address.line_one(bare=True)}}</w:t>
      </w:r>
      <w:r w:rsidRPr="00E01A34">
        <w:t xml:space="preserve">; </w:t>
      </w:r>
      <w:r w:rsidR="000B45F9">
        <w:t>{{</w:t>
      </w:r>
      <w:r w:rsidR="0034378D">
        <w:t xml:space="preserve"> </w:t>
      </w:r>
      <w:r w:rsidR="000636D6">
        <w:t>users</w:t>
      </w:r>
      <w:r w:rsidR="000B45F9">
        <w:t>.address.line_two()</w:t>
      </w:r>
      <w:r w:rsidR="0034378D">
        <w:t xml:space="preserve"> </w:t>
      </w:r>
      <w:r w:rsidR="000B45F9">
        <w:t>}}</w:t>
      </w:r>
    </w:p>
    <w:p w14:paraId="54CAD17D" w14:textId="77777777" w:rsidR="000B45F9" w:rsidRPr="00E01A34" w:rsidRDefault="000B45F9" w:rsidP="000B45F9">
      <w:pPr>
        <w:pStyle w:val="ListParagraph"/>
        <w:tabs>
          <w:tab w:val="left" w:pos="720"/>
        </w:tabs>
      </w:pPr>
    </w:p>
    <w:p w14:paraId="4927FFDC" w14:textId="21C2DCE4" w:rsidR="00196624" w:rsidRDefault="00196624">
      <w:pPr>
        <w:ind w:firstLine="720"/>
      </w:pPr>
      <w:r>
        <w:rPr>
          <w:bCs/>
        </w:rPr>
        <w:t>{%</w:t>
      </w:r>
      <w:r w:rsidR="0034378D">
        <w:rPr>
          <w:bCs/>
        </w:rPr>
        <w:t>p</w:t>
      </w:r>
      <w:r>
        <w:rPr>
          <w:bCs/>
        </w:rPr>
        <w:t xml:space="preserve"> if </w:t>
      </w:r>
      <w:r w:rsidR="00912C02">
        <w:t>users.</w:t>
      </w:r>
      <w:r w:rsidRPr="00196624">
        <w:rPr>
          <w:bCs/>
        </w:rPr>
        <w:t>mailing_address</w:t>
      </w:r>
      <w:r>
        <w:rPr>
          <w:bCs/>
        </w:rPr>
        <w:t xml:space="preserve"> == True %}</w:t>
      </w:r>
      <w:r w:rsidRPr="00E01A34">
        <w:t xml:space="preserve"> </w:t>
      </w:r>
    </w:p>
    <w:p w14:paraId="662BA638" w14:textId="739760C3" w:rsidR="00196624" w:rsidRDefault="00304AFE">
      <w:pPr>
        <w:ind w:firstLine="720"/>
      </w:pPr>
      <w:r w:rsidRPr="00E01A34">
        <w:t>(</w:t>
      </w:r>
      <w:r w:rsidR="009D7729" w:rsidRPr="00E01A34">
        <w:t>b</w:t>
      </w:r>
      <w:r w:rsidRPr="00E01A34">
        <w:t xml:space="preserve">) My </w:t>
      </w:r>
      <w:r w:rsidR="00890CAD" w:rsidRPr="00E01A34">
        <w:t>mailing</w:t>
      </w:r>
      <w:r w:rsidR="00196624">
        <w:t xml:space="preserve"> address is:{{</w:t>
      </w:r>
      <w:r w:rsidR="00196624" w:rsidRPr="00196624">
        <w:rPr>
          <w:bCs/>
        </w:rPr>
        <w:t xml:space="preserve"> </w:t>
      </w:r>
      <w:r w:rsidR="000636D6">
        <w:rPr>
          <w:bCs/>
        </w:rPr>
        <w:t>users</w:t>
      </w:r>
      <w:r w:rsidR="0034378D">
        <w:rPr>
          <w:bCs/>
        </w:rPr>
        <w:t>.</w:t>
      </w:r>
      <w:r w:rsidR="00196624" w:rsidRPr="00196624">
        <w:rPr>
          <w:bCs/>
        </w:rPr>
        <w:t>mailing_address</w:t>
      </w:r>
      <w:r w:rsidR="00196624">
        <w:t>.on_one_line(</w:t>
      </w:r>
      <w:r w:rsidR="00196624" w:rsidRPr="00054EEB">
        <w:rPr>
          <w:bCs/>
        </w:rPr>
        <w:t>bare=True</w:t>
      </w:r>
      <w:r w:rsidR="00196624">
        <w:t xml:space="preserve">)}}; </w:t>
      </w:r>
      <w:r w:rsidR="009D7729" w:rsidRPr="00E01A34">
        <w:t>and</w:t>
      </w:r>
    </w:p>
    <w:p w14:paraId="62DFC2EC" w14:textId="487907C3" w:rsidR="0047684A" w:rsidRPr="00E01A34" w:rsidRDefault="00196624">
      <w:pPr>
        <w:ind w:firstLine="720"/>
      </w:pPr>
      <w:r w:rsidRPr="00E01A34">
        <w:t xml:space="preserve"> </w:t>
      </w:r>
    </w:p>
    <w:p w14:paraId="3D45D3D1" w14:textId="1CAD8D35" w:rsidR="009D7729" w:rsidRPr="00E01A34" w:rsidRDefault="00196624" w:rsidP="009D7729">
      <w:pPr>
        <w:ind w:firstLine="720"/>
      </w:pPr>
      <w:r>
        <w:t>{%</w:t>
      </w:r>
      <w:r w:rsidR="0034378D">
        <w:t>p</w:t>
      </w:r>
      <w:r>
        <w:t xml:space="preserve"> endif %}</w:t>
      </w:r>
    </w:p>
    <w:p w14:paraId="3ADBCAF9" w14:textId="77777777" w:rsidR="00304AFE" w:rsidRPr="00E01A34" w:rsidRDefault="00304AFE" w:rsidP="000E056C">
      <w:pPr>
        <w:ind w:left="720"/>
      </w:pPr>
      <w:r w:rsidRPr="00E01A34">
        <w:t xml:space="preserve">(c) I understand that, if I am an out of state resident, I submit myself to the jurisdiction of Illinois courts for all matters related to the preparation and use of this affidavit. My agent for service of process in Illinois is: </w:t>
      </w:r>
    </w:p>
    <w:p w14:paraId="1D068854" w14:textId="77777777" w:rsidR="00921907" w:rsidRDefault="00921907" w:rsidP="00C5543E">
      <w:pPr>
        <w:ind w:firstLine="720"/>
      </w:pPr>
    </w:p>
    <w:tbl>
      <w:tblPr>
        <w:tblStyle w:val="TableGrid"/>
        <w:tblW w:w="855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5670"/>
      </w:tblGrid>
      <w:tr w:rsidR="00B25A15" w14:paraId="08C0BE57" w14:textId="77777777" w:rsidTr="00B25A15">
        <w:tc>
          <w:tcPr>
            <w:tcW w:w="2880" w:type="dxa"/>
            <w:shd w:val="clear" w:color="auto" w:fill="auto"/>
          </w:tcPr>
          <w:p w14:paraId="1EA8B823" w14:textId="77777777" w:rsidR="00B25A15" w:rsidRDefault="00B25A15" w:rsidP="00C5543E">
            <w:r>
              <w:t>NAME:</w:t>
            </w:r>
          </w:p>
        </w:tc>
        <w:tc>
          <w:tcPr>
            <w:tcW w:w="5670" w:type="dxa"/>
            <w:shd w:val="clear" w:color="auto" w:fill="auto"/>
          </w:tcPr>
          <w:p w14:paraId="49ACE457" w14:textId="2A3F1DA6" w:rsidR="00B25A15" w:rsidRDefault="00764381" w:rsidP="000636D6">
            <w:pPr>
              <w:keepNext/>
            </w:pPr>
            <w:r>
              <w:rPr>
                <w:bCs/>
              </w:rPr>
              <w:t>{% if agent_check == “yes” %}</w:t>
            </w:r>
            <w:r w:rsidR="00460D9C">
              <w:rPr>
                <w:bCs/>
              </w:rPr>
              <w:t>{{agent.name.full(middle=’full’)}</w:t>
            </w:r>
            <w:r w:rsidR="00426A2D">
              <w:rPr>
                <w:bCs/>
              </w:rPr>
              <w:t>}</w:t>
            </w:r>
            <w:r>
              <w:rPr>
                <w:bCs/>
              </w:rPr>
              <w:t>{% endif %}</w:t>
            </w:r>
          </w:p>
        </w:tc>
      </w:tr>
      <w:tr w:rsidR="00B25A15" w14:paraId="4BA4B37B" w14:textId="77777777" w:rsidTr="00B25A15">
        <w:tc>
          <w:tcPr>
            <w:tcW w:w="2880" w:type="dxa"/>
            <w:shd w:val="clear" w:color="auto" w:fill="auto"/>
          </w:tcPr>
          <w:p w14:paraId="6552D630" w14:textId="77777777" w:rsidR="00B25A15" w:rsidRDefault="00B25A15" w:rsidP="00C5543E">
            <w:r>
              <w:t>ADDRESS:</w:t>
            </w:r>
          </w:p>
        </w:tc>
        <w:tc>
          <w:tcPr>
            <w:tcW w:w="5670" w:type="dxa"/>
            <w:shd w:val="clear" w:color="auto" w:fill="auto"/>
          </w:tcPr>
          <w:p w14:paraId="35EFCD53" w14:textId="25770EA2" w:rsidR="00B25A15" w:rsidRDefault="00764381" w:rsidP="00764381">
            <w:pPr>
              <w:tabs>
                <w:tab w:val="left" w:pos="4212"/>
              </w:tabs>
            </w:pPr>
            <w:r>
              <w:rPr>
                <w:bCs/>
              </w:rPr>
              <w:t>{% if agent_check == “yes” %}</w:t>
            </w:r>
            <w:r w:rsidR="00460D9C">
              <w:rPr>
                <w:bCs/>
              </w:rPr>
              <w:t>{{agent.</w:t>
            </w:r>
            <w:r w:rsidR="00460D9C">
              <w:t>address.</w:t>
            </w:r>
            <w:r w:rsidR="00463776">
              <w:t>on_one_line</w:t>
            </w:r>
            <w:r w:rsidR="00460D9C">
              <w:t>(</w:t>
            </w:r>
            <w:r w:rsidR="00460D9C" w:rsidRPr="00054EEB">
              <w:rPr>
                <w:bCs/>
              </w:rPr>
              <w:t>bare=True</w:t>
            </w:r>
            <w:r w:rsidR="00460D9C">
              <w:t>)}}</w:t>
            </w:r>
            <w:r>
              <w:rPr>
                <w:bCs/>
              </w:rPr>
              <w:t>{% endif %}</w:t>
            </w:r>
          </w:p>
        </w:tc>
      </w:tr>
      <w:tr w:rsidR="00B25A15" w14:paraId="7D60A096" w14:textId="77777777" w:rsidTr="00B25A15">
        <w:tc>
          <w:tcPr>
            <w:tcW w:w="2880" w:type="dxa"/>
            <w:shd w:val="clear" w:color="auto" w:fill="auto"/>
          </w:tcPr>
          <w:p w14:paraId="088656B8" w14:textId="77777777" w:rsidR="00B25A15" w:rsidRDefault="00B25A15" w:rsidP="00C5543E">
            <w:r>
              <w:t>CITY:</w:t>
            </w:r>
          </w:p>
        </w:tc>
        <w:tc>
          <w:tcPr>
            <w:tcW w:w="5670" w:type="dxa"/>
            <w:shd w:val="clear" w:color="auto" w:fill="auto"/>
          </w:tcPr>
          <w:p w14:paraId="24B98CF0" w14:textId="63791798" w:rsidR="00B25A15" w:rsidRDefault="00764381" w:rsidP="000636D6">
            <w:pPr>
              <w:tabs>
                <w:tab w:val="left" w:pos="4212"/>
              </w:tabs>
            </w:pPr>
            <w:r>
              <w:rPr>
                <w:bCs/>
              </w:rPr>
              <w:t>{% if agent_check == “yes” %}</w:t>
            </w:r>
            <w:r w:rsidR="00460D9C">
              <w:rPr>
                <w:bCs/>
              </w:rPr>
              <w:t>{{agent.</w:t>
            </w:r>
            <w:r w:rsidR="00460D9C">
              <w:t>address.city}}</w:t>
            </w:r>
            <w:r>
              <w:rPr>
                <w:bCs/>
              </w:rPr>
              <w:t>{% endif %}</w:t>
            </w:r>
          </w:p>
        </w:tc>
      </w:tr>
      <w:tr w:rsidR="00B25A15" w14:paraId="1D871328" w14:textId="77777777" w:rsidTr="00B25A15">
        <w:tc>
          <w:tcPr>
            <w:tcW w:w="2880" w:type="dxa"/>
            <w:shd w:val="clear" w:color="auto" w:fill="auto"/>
          </w:tcPr>
          <w:p w14:paraId="7EFD8CAE" w14:textId="77777777" w:rsidR="00B25A15" w:rsidRDefault="00B25A15" w:rsidP="00C5543E">
            <w:r>
              <w:t>TELEPHONE (IF ANY):</w:t>
            </w:r>
          </w:p>
        </w:tc>
        <w:tc>
          <w:tcPr>
            <w:tcW w:w="5670" w:type="dxa"/>
            <w:shd w:val="clear" w:color="auto" w:fill="auto"/>
          </w:tcPr>
          <w:p w14:paraId="600AE885" w14:textId="378B0BA5" w:rsidR="00B25A15" w:rsidRDefault="00764381" w:rsidP="000636D6">
            <w:pPr>
              <w:tabs>
                <w:tab w:val="left" w:pos="4212"/>
              </w:tabs>
            </w:pPr>
            <w:r>
              <w:rPr>
                <w:bCs/>
              </w:rPr>
              <w:t>{% if agent_check == “yes” %}</w:t>
            </w:r>
            <w:r w:rsidR="00460D9C">
              <w:t>{{</w:t>
            </w:r>
            <w:r w:rsidR="000F6740">
              <w:t>agent.phone_numbers()</w:t>
            </w:r>
            <w:r w:rsidR="00460D9C">
              <w:t>}</w:t>
            </w:r>
            <w:r w:rsidR="00426A2D">
              <w:t>}</w:t>
            </w:r>
            <w:r>
              <w:rPr>
                <w:bCs/>
              </w:rPr>
              <w:t>{% endif %}</w:t>
            </w:r>
          </w:p>
        </w:tc>
      </w:tr>
    </w:tbl>
    <w:p w14:paraId="61F69B07" w14:textId="77777777" w:rsidR="00B25A15" w:rsidRDefault="00B25A15" w:rsidP="00C5543E">
      <w:pPr>
        <w:ind w:firstLine="720"/>
      </w:pPr>
    </w:p>
    <w:p w14:paraId="4CA64FE8" w14:textId="536EA6CC" w:rsidR="0054038E" w:rsidRPr="00E01A34" w:rsidRDefault="0054038E" w:rsidP="000E056C">
      <w:pPr>
        <w:ind w:left="720"/>
      </w:pPr>
      <w:r w:rsidRPr="00E01A34">
        <w:t xml:space="preserve">I understand that if no person is named above as my agent for service or, if for any reason, service on the named person cannot be effectuated, the clerk of the circuit court of </w:t>
      </w:r>
      <w:r w:rsidR="00684D53">
        <w:t>{% if deced</w:t>
      </w:r>
      <w:r w:rsidR="00E413E2">
        <w:t>e</w:t>
      </w:r>
      <w:r w:rsidR="00684D53">
        <w:t>nt_property.county.lower() == “cook”%}Cook County,{% else %}{{</w:t>
      </w:r>
      <w:r w:rsidR="00684D53" w:rsidRPr="00684D53">
        <w:t xml:space="preserve"> </w:t>
      </w:r>
      <w:r w:rsidR="00684D53">
        <w:t>deced</w:t>
      </w:r>
      <w:r w:rsidR="00E413E2">
        <w:t>e</w:t>
      </w:r>
      <w:r w:rsidR="00684D53">
        <w:t>nt_property.county}}</w:t>
      </w:r>
      <w:r w:rsidRPr="00E01A34">
        <w:t xml:space="preserve">County, </w:t>
      </w:r>
      <w:r w:rsidR="00684D53">
        <w:t>{{</w:t>
      </w:r>
      <w:r w:rsidR="00D42BDB">
        <w:t xml:space="preserve"> </w:t>
      </w:r>
      <w:r w:rsidR="00684D53">
        <w:t>judicial_circuit }}</w:t>
      </w:r>
      <w:r w:rsidRPr="00E01A34">
        <w:t xml:space="preserve"> Judicial Circuit,</w:t>
      </w:r>
      <w:r w:rsidR="00684D53">
        <w:t>{% endif %}</w:t>
      </w:r>
      <w:r w:rsidRPr="00E01A34">
        <w:t xml:space="preserve"> Illinois is recognized by Illinois law as my agent for service of process. </w:t>
      </w:r>
    </w:p>
    <w:p w14:paraId="2354547E" w14:textId="77777777" w:rsidR="00921907" w:rsidRPr="00E01A34" w:rsidRDefault="00921907" w:rsidP="00C5543E">
      <w:pPr>
        <w:ind w:firstLine="720"/>
      </w:pPr>
    </w:p>
    <w:p w14:paraId="753A3E1C" w14:textId="7BA5CA26" w:rsidR="00846105" w:rsidRPr="00E01A34" w:rsidRDefault="007E1BC1" w:rsidP="00846105">
      <w:pPr>
        <w:pStyle w:val="ListParagraph"/>
        <w:numPr>
          <w:ilvl w:val="0"/>
          <w:numId w:val="3"/>
        </w:numPr>
      </w:pPr>
      <w:r>
        <w:t>The decedent's name is {{</w:t>
      </w:r>
      <w:r w:rsidRPr="007E1BC1">
        <w:t xml:space="preserve"> </w:t>
      </w:r>
      <w:r w:rsidR="00D42BDB">
        <w:t>deced</w:t>
      </w:r>
      <w:r w:rsidR="00E413E2">
        <w:t>e</w:t>
      </w:r>
      <w:r w:rsidR="00D42BDB">
        <w:t xml:space="preserve">nt.name_full() </w:t>
      </w:r>
      <w:r>
        <w:t>}}</w:t>
      </w:r>
      <w:r w:rsidRPr="00E01A34">
        <w:t>,</w:t>
      </w:r>
    </w:p>
    <w:p w14:paraId="566DBE4B" w14:textId="77777777" w:rsidR="00846105" w:rsidRPr="00E01A34" w:rsidRDefault="00846105" w:rsidP="00846105">
      <w:pPr>
        <w:pStyle w:val="ListParagraph"/>
      </w:pPr>
    </w:p>
    <w:p w14:paraId="4B2A227B" w14:textId="6732B240" w:rsidR="00846105" w:rsidRPr="00E01A34" w:rsidRDefault="00846105" w:rsidP="00846105">
      <w:pPr>
        <w:pStyle w:val="ListParagraph"/>
        <w:numPr>
          <w:ilvl w:val="0"/>
          <w:numId w:val="3"/>
        </w:numPr>
      </w:pPr>
      <w:r w:rsidRPr="00E01A34">
        <w:t>The da</w:t>
      </w:r>
      <w:r w:rsidR="007E1BC1">
        <w:t>te of the decedent's death was {{deced</w:t>
      </w:r>
      <w:r w:rsidR="00E413E2">
        <w:t>e</w:t>
      </w:r>
      <w:r w:rsidR="007E1BC1">
        <w:t>nt_death_date}}</w:t>
      </w:r>
      <w:r w:rsidRPr="00E01A34">
        <w:t>, and I have attached a copy of the death certificate hereto.</w:t>
      </w:r>
    </w:p>
    <w:p w14:paraId="2A799D5B" w14:textId="77777777" w:rsidR="004212A3" w:rsidRPr="00E01A34" w:rsidRDefault="004212A3" w:rsidP="004212A3">
      <w:pPr>
        <w:pStyle w:val="ListParagraph"/>
      </w:pPr>
    </w:p>
    <w:p w14:paraId="15E3A7C7" w14:textId="77777777" w:rsidR="00284A45" w:rsidRDefault="004212A3" w:rsidP="00493F56">
      <w:pPr>
        <w:pStyle w:val="ListParagraph"/>
        <w:numPr>
          <w:ilvl w:val="0"/>
          <w:numId w:val="3"/>
        </w:numPr>
      </w:pPr>
      <w:r w:rsidRPr="00E01A34">
        <w:t xml:space="preserve">The decedent's place of residence immediately before the decedent’s death was </w:t>
      </w:r>
      <w:r w:rsidR="007E1BC1">
        <w:t>{{</w:t>
      </w:r>
      <w:r w:rsidR="007E1BC1" w:rsidRPr="007E1BC1">
        <w:t xml:space="preserve"> </w:t>
      </w:r>
      <w:r w:rsidR="003B072D">
        <w:t>dece</w:t>
      </w:r>
      <w:r w:rsidR="00E413E2">
        <w:t>de</w:t>
      </w:r>
      <w:r w:rsidR="007E1BC1">
        <w:t>nt_property.on_one_line(bare=True)}}</w:t>
      </w:r>
      <w:r w:rsidRPr="00E01A34">
        <w:t>;</w:t>
      </w:r>
    </w:p>
    <w:p w14:paraId="59A83EA1" w14:textId="77777777" w:rsidR="00284A45" w:rsidRDefault="00284A45" w:rsidP="00284A45">
      <w:pPr>
        <w:pStyle w:val="ListParagraph"/>
      </w:pPr>
    </w:p>
    <w:p w14:paraId="0A667A3B" w14:textId="3D7B0083" w:rsidR="004212A3" w:rsidRDefault="004212A3" w:rsidP="00493F56">
      <w:pPr>
        <w:pStyle w:val="ListParagraph"/>
        <w:numPr>
          <w:ilvl w:val="0"/>
          <w:numId w:val="3"/>
        </w:numPr>
      </w:pPr>
      <w:r w:rsidRPr="00E01A34">
        <w:t xml:space="preserve">No letters of office are now outstanding on the decedent's estate and no petition for letters is contemplated or pending in Illinois or in any other jurisdiction, to my knowledge; </w:t>
      </w:r>
    </w:p>
    <w:p w14:paraId="5D1DD85D" w14:textId="77777777" w:rsidR="00284A45" w:rsidRDefault="00284A45" w:rsidP="00284A45">
      <w:pPr>
        <w:pStyle w:val="ListParagraph"/>
      </w:pPr>
    </w:p>
    <w:p w14:paraId="7CD5CA83" w14:textId="77777777" w:rsidR="004212A3" w:rsidRPr="00E01A34" w:rsidRDefault="004212A3" w:rsidP="002F1B9C">
      <w:pPr>
        <w:pStyle w:val="ListParagraph"/>
        <w:numPr>
          <w:ilvl w:val="0"/>
          <w:numId w:val="3"/>
        </w:numPr>
      </w:pPr>
      <w:r w:rsidRPr="00E01A34">
        <w:t>The gross value of the decedent's entire personal estate, including the value of all property passing to any party either by intestacy or under a will, does not exceed $100,000. (Here, list each asset, e.g., cash, stock, and its fair market value.);</w:t>
      </w:r>
    </w:p>
    <w:p w14:paraId="30C6FCAD" w14:textId="77777777" w:rsidR="002F1B9C" w:rsidRPr="00E01A34" w:rsidRDefault="002F1B9C" w:rsidP="002F1B9C">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0"/>
        <w:gridCol w:w="3622"/>
        <w:gridCol w:w="2514"/>
      </w:tblGrid>
      <w:tr w:rsidR="00F77D49" w:rsidRPr="00E01A34" w14:paraId="3006234E" w14:textId="77777777" w:rsidTr="003F30B7">
        <w:tc>
          <w:tcPr>
            <w:tcW w:w="2898" w:type="dxa"/>
          </w:tcPr>
          <w:p w14:paraId="5CD840B4" w14:textId="77777777" w:rsidR="00F77D49" w:rsidRPr="00E01A34" w:rsidRDefault="00F77D49" w:rsidP="002F1B9C">
            <w:pPr>
              <w:pStyle w:val="ListParagraph"/>
              <w:ind w:left="0"/>
              <w:rPr>
                <w:b/>
              </w:rPr>
            </w:pPr>
            <w:r w:rsidRPr="00E01A34">
              <w:rPr>
                <w:b/>
              </w:rPr>
              <w:t>Asset</w:t>
            </w:r>
          </w:p>
        </w:tc>
        <w:tc>
          <w:tcPr>
            <w:tcW w:w="3870" w:type="dxa"/>
          </w:tcPr>
          <w:p w14:paraId="69FB44DD" w14:textId="6984906D" w:rsidR="00F77D49" w:rsidRPr="00E01A34" w:rsidRDefault="00F77D49" w:rsidP="00761028">
            <w:pPr>
              <w:pStyle w:val="ListParagraph"/>
              <w:tabs>
                <w:tab w:val="left" w:pos="666"/>
              </w:tabs>
              <w:ind w:left="0"/>
              <w:rPr>
                <w:b/>
              </w:rPr>
            </w:pPr>
            <w:r>
              <w:rPr>
                <w:b/>
              </w:rPr>
              <w:t>Description</w:t>
            </w:r>
          </w:p>
        </w:tc>
        <w:tc>
          <w:tcPr>
            <w:tcW w:w="1800" w:type="dxa"/>
          </w:tcPr>
          <w:p w14:paraId="6F371AA5" w14:textId="1DA5916C" w:rsidR="00F77D49" w:rsidRPr="00E01A34" w:rsidRDefault="00F77D49" w:rsidP="00F81118">
            <w:pPr>
              <w:pStyle w:val="ListParagraph"/>
              <w:tabs>
                <w:tab w:val="left" w:pos="666"/>
              </w:tabs>
              <w:ind w:left="0"/>
              <w:jc w:val="right"/>
              <w:rPr>
                <w:b/>
              </w:rPr>
            </w:pPr>
            <w:r w:rsidRPr="00E01A34">
              <w:rPr>
                <w:b/>
              </w:rPr>
              <w:t>Value</w:t>
            </w:r>
          </w:p>
        </w:tc>
      </w:tr>
      <w:tr w:rsidR="003F30B7" w:rsidRPr="00E01A34" w14:paraId="697A6F5D" w14:textId="77777777" w:rsidTr="003F30B7">
        <w:tc>
          <w:tcPr>
            <w:tcW w:w="2898" w:type="dxa"/>
          </w:tcPr>
          <w:p w14:paraId="0CF078CD" w14:textId="5D47CCE4" w:rsidR="003F30B7" w:rsidRPr="00E01A34" w:rsidRDefault="003F30B7" w:rsidP="002F1B9C">
            <w:pPr>
              <w:pStyle w:val="ListParagraph"/>
              <w:ind w:left="0"/>
              <w:rPr>
                <w:b/>
              </w:rPr>
            </w:pPr>
            <w:r>
              <w:t xml:space="preserve">{%tr for asset in </w:t>
            </w:r>
            <w:r>
              <w:lastRenderedPageBreak/>
              <w:t>decedent_assets %}</w:t>
            </w:r>
          </w:p>
        </w:tc>
        <w:tc>
          <w:tcPr>
            <w:tcW w:w="3870" w:type="dxa"/>
          </w:tcPr>
          <w:p w14:paraId="0057133D" w14:textId="77777777" w:rsidR="003F30B7" w:rsidRDefault="003F30B7" w:rsidP="00761028">
            <w:pPr>
              <w:pStyle w:val="ListParagraph"/>
              <w:tabs>
                <w:tab w:val="left" w:pos="666"/>
              </w:tabs>
              <w:ind w:left="0"/>
              <w:rPr>
                <w:b/>
              </w:rPr>
            </w:pPr>
          </w:p>
        </w:tc>
        <w:tc>
          <w:tcPr>
            <w:tcW w:w="1800" w:type="dxa"/>
          </w:tcPr>
          <w:p w14:paraId="2789B892" w14:textId="77777777" w:rsidR="003F30B7" w:rsidRPr="00E01A34" w:rsidRDefault="003F30B7" w:rsidP="00F81118">
            <w:pPr>
              <w:pStyle w:val="ListParagraph"/>
              <w:tabs>
                <w:tab w:val="left" w:pos="666"/>
              </w:tabs>
              <w:ind w:left="0"/>
              <w:jc w:val="right"/>
              <w:rPr>
                <w:b/>
              </w:rPr>
            </w:pPr>
          </w:p>
        </w:tc>
      </w:tr>
      <w:tr w:rsidR="003F30B7" w:rsidRPr="00E01A34" w14:paraId="4BDD2ACC" w14:textId="77777777" w:rsidTr="003F30B7">
        <w:tc>
          <w:tcPr>
            <w:tcW w:w="2898" w:type="dxa"/>
          </w:tcPr>
          <w:p w14:paraId="28F43960" w14:textId="4B1CCFC4" w:rsidR="003F30B7" w:rsidRDefault="003F30B7" w:rsidP="002F1B9C">
            <w:pPr>
              <w:pStyle w:val="ListParagraph"/>
              <w:ind w:left="0"/>
            </w:pPr>
            <w:r>
              <w:t>{{asset.name}}</w:t>
            </w:r>
          </w:p>
        </w:tc>
        <w:tc>
          <w:tcPr>
            <w:tcW w:w="3870" w:type="dxa"/>
          </w:tcPr>
          <w:p w14:paraId="3C49DFBB" w14:textId="5F6C03F1" w:rsidR="003F30B7" w:rsidRDefault="003F30B7" w:rsidP="00761028">
            <w:pPr>
              <w:pStyle w:val="ListParagraph"/>
              <w:tabs>
                <w:tab w:val="left" w:pos="666"/>
              </w:tabs>
              <w:ind w:left="0"/>
              <w:rPr>
                <w:b/>
              </w:rPr>
            </w:pPr>
            <w:r>
              <w:t>{{asset.description}}</w:t>
            </w:r>
          </w:p>
        </w:tc>
        <w:tc>
          <w:tcPr>
            <w:tcW w:w="1800" w:type="dxa"/>
          </w:tcPr>
          <w:p w14:paraId="7918EA30" w14:textId="0BC36B7A" w:rsidR="003F30B7" w:rsidRPr="00E01A34" w:rsidRDefault="003F30B7" w:rsidP="00F81118">
            <w:pPr>
              <w:pStyle w:val="ListParagraph"/>
              <w:tabs>
                <w:tab w:val="left" w:pos="666"/>
              </w:tabs>
              <w:ind w:left="0"/>
              <w:jc w:val="right"/>
              <w:rPr>
                <w:b/>
              </w:rPr>
            </w:pPr>
            <w:r>
              <w:t>{{</w:t>
            </w:r>
            <w:r w:rsidR="006C5995">
              <w:t>currency(</w:t>
            </w:r>
            <w:r>
              <w:t>asset.value</w:t>
            </w:r>
            <w:r w:rsidR="006C5995">
              <w:t>)</w:t>
            </w:r>
            <w:r>
              <w:t>}}</w:t>
            </w:r>
          </w:p>
        </w:tc>
      </w:tr>
      <w:tr w:rsidR="003F30B7" w:rsidRPr="00E01A34" w14:paraId="75457C9E" w14:textId="77777777" w:rsidTr="003F30B7">
        <w:tc>
          <w:tcPr>
            <w:tcW w:w="2898" w:type="dxa"/>
          </w:tcPr>
          <w:p w14:paraId="4B44B592" w14:textId="486C0D95" w:rsidR="003F30B7" w:rsidRDefault="003F30B7" w:rsidP="002F1B9C">
            <w:pPr>
              <w:pStyle w:val="ListParagraph"/>
              <w:ind w:left="0"/>
            </w:pPr>
            <w:r>
              <w:t>{%tr endfor %}</w:t>
            </w:r>
          </w:p>
        </w:tc>
        <w:tc>
          <w:tcPr>
            <w:tcW w:w="3870" w:type="dxa"/>
          </w:tcPr>
          <w:p w14:paraId="25F688D8" w14:textId="77777777" w:rsidR="003F30B7" w:rsidRDefault="003F30B7" w:rsidP="00761028">
            <w:pPr>
              <w:pStyle w:val="ListParagraph"/>
              <w:tabs>
                <w:tab w:val="left" w:pos="666"/>
              </w:tabs>
              <w:ind w:left="0"/>
            </w:pPr>
          </w:p>
        </w:tc>
        <w:tc>
          <w:tcPr>
            <w:tcW w:w="1800" w:type="dxa"/>
          </w:tcPr>
          <w:p w14:paraId="7DEC8209" w14:textId="77777777" w:rsidR="003F30B7" w:rsidRPr="00E01A34" w:rsidRDefault="003F30B7" w:rsidP="00F81118">
            <w:pPr>
              <w:pStyle w:val="ListParagraph"/>
              <w:tabs>
                <w:tab w:val="left" w:pos="666"/>
              </w:tabs>
              <w:ind w:left="0"/>
              <w:jc w:val="right"/>
            </w:pPr>
          </w:p>
        </w:tc>
      </w:tr>
    </w:tbl>
    <w:p w14:paraId="152C38A9" w14:textId="4904232E" w:rsidR="00571BF1" w:rsidRDefault="00F735ED" w:rsidP="00D96694">
      <w:pPr>
        <w:ind w:firstLine="720"/>
      </w:pPr>
      <w:r>
        <w:t>{%</w:t>
      </w:r>
      <w:r w:rsidR="003F30B7">
        <w:t xml:space="preserve">p </w:t>
      </w:r>
      <w:r>
        <w:t>if</w:t>
      </w:r>
      <w:r w:rsidR="00E62955">
        <w:t xml:space="preserve"> </w:t>
      </w:r>
      <w:r w:rsidR="00E62955" w:rsidRPr="00E62955">
        <w:t>funeral_expenses</w:t>
      </w:r>
      <w:r w:rsidR="00E62955">
        <w:t xml:space="preserve"> and </w:t>
      </w:r>
      <w:r>
        <w:t>unclaimed_property %}</w:t>
      </w:r>
    </w:p>
    <w:p w14:paraId="06970FCD" w14:textId="77777777" w:rsidR="008D175E" w:rsidRDefault="00D96694" w:rsidP="00D96694">
      <w:pPr>
        <w:ind w:firstLine="720"/>
      </w:pPr>
      <w:r w:rsidRPr="00D96694">
        <w:t>Funds and/or assets held with the Illinois Treasurer’s Office</w:t>
      </w:r>
    </w:p>
    <w:p w14:paraId="32C5979A" w14:textId="1AB7B6DE" w:rsidR="00D96694" w:rsidRDefault="00F735ED" w:rsidP="00D96694">
      <w:pPr>
        <w:ind w:firstLine="720"/>
      </w:pPr>
      <w:r>
        <w:t>{%</w:t>
      </w:r>
      <w:r w:rsidR="003F30B7">
        <w:t>p</w:t>
      </w:r>
      <w:r>
        <w:t xml:space="preserve"> endif </w:t>
      </w:r>
      <w:r w:rsidR="003F30B7">
        <w:t xml:space="preserve"> </w:t>
      </w:r>
      <w:r>
        <w:t>%}</w:t>
      </w:r>
    </w:p>
    <w:p w14:paraId="67A60F33" w14:textId="77777777" w:rsidR="004749B3" w:rsidRDefault="004749B3" w:rsidP="00D96694">
      <w:pPr>
        <w:ind w:firstLine="720"/>
      </w:pPr>
    </w:p>
    <w:p w14:paraId="16B892E0" w14:textId="0133BB54" w:rsidR="00391A26" w:rsidRDefault="00F735ED" w:rsidP="00391A26">
      <w:pPr>
        <w:ind w:left="360" w:firstLine="360"/>
      </w:pPr>
      <w:r>
        <w:t>{%</w:t>
      </w:r>
      <w:r w:rsidR="00E413E2">
        <w:t>p</w:t>
      </w:r>
      <w:r>
        <w:t xml:space="preserve"> if </w:t>
      </w:r>
      <w:r w:rsidR="00E8114D">
        <w:t>funeral_other_debts</w:t>
      </w:r>
      <w:r w:rsidR="00B74036">
        <w:t xml:space="preserve"> == True</w:t>
      </w:r>
      <w:r>
        <w:t xml:space="preserve"> %}</w:t>
      </w:r>
    </w:p>
    <w:p w14:paraId="42728F40" w14:textId="3B6B322F" w:rsidR="000F2647" w:rsidRPr="00E01A34" w:rsidRDefault="000F2647" w:rsidP="000F2647">
      <w:pPr>
        <w:pStyle w:val="ListParagraph"/>
        <w:numPr>
          <w:ilvl w:val="0"/>
          <w:numId w:val="3"/>
        </w:numPr>
      </w:pPr>
      <w:r>
        <w:t xml:space="preserve"> </w:t>
      </w:r>
      <w:r w:rsidRPr="000F2647">
        <w:t>All of the decedent's funeral expenses and other debt</w:t>
      </w:r>
      <w:r>
        <w:t>s have been paid</w:t>
      </w:r>
      <w:r w:rsidRPr="000F2647">
        <w:t>.</w:t>
      </w:r>
    </w:p>
    <w:p w14:paraId="16BFAE31" w14:textId="207D2CB2" w:rsidR="00391A26" w:rsidRDefault="00F735ED" w:rsidP="00866E7A">
      <w:pPr>
        <w:pStyle w:val="ListParagraph"/>
      </w:pPr>
      <w:r>
        <w:t>{%</w:t>
      </w:r>
      <w:r w:rsidR="000F2647">
        <w:t>p</w:t>
      </w:r>
      <w:r>
        <w:t xml:space="preserve"> else %}</w:t>
      </w:r>
    </w:p>
    <w:p w14:paraId="42D78068" w14:textId="77777777" w:rsidR="000F2647" w:rsidRPr="00E01A34" w:rsidRDefault="000F2647" w:rsidP="000F2647">
      <w:pPr>
        <w:pStyle w:val="ListParagraph"/>
        <w:numPr>
          <w:ilvl w:val="0"/>
          <w:numId w:val="10"/>
        </w:numPr>
      </w:pPr>
      <w:r w:rsidRPr="00E01A34">
        <w:t>The decedent has the following unpaid expenses and debts:</w:t>
      </w:r>
    </w:p>
    <w:p w14:paraId="6C76EE11" w14:textId="77777777" w:rsidR="00266B91" w:rsidRPr="00E01A34" w:rsidRDefault="00266B91" w:rsidP="00866E7A">
      <w:pPr>
        <w:pStyle w:val="ListParagraph"/>
      </w:pPr>
    </w:p>
    <w:p w14:paraId="2997FA10" w14:textId="77777777" w:rsidR="000B6D96" w:rsidRPr="00E01A34" w:rsidRDefault="000B6D96" w:rsidP="00883832">
      <w:pPr>
        <w:pStyle w:val="ListParagraph"/>
        <w:keepNext/>
        <w:rPr>
          <w:b/>
        </w:rPr>
      </w:pPr>
      <w:r w:rsidRPr="00E01A34">
        <w:rPr>
          <w:b/>
        </w:rPr>
        <w:t>Class 1 –Funeral and Burial Expenses</w:t>
      </w:r>
    </w:p>
    <w:p w14:paraId="46610344" w14:textId="7FD8A760" w:rsidR="0070422E" w:rsidRPr="00E01A34" w:rsidRDefault="003A25CA" w:rsidP="00866E7A">
      <w:pPr>
        <w:pStyle w:val="ListParagraph"/>
      </w:pPr>
      <w:r>
        <w:t>{%</w:t>
      </w:r>
      <w:r w:rsidR="00E413E2">
        <w:t>p</w:t>
      </w:r>
      <w:r>
        <w:t xml:space="preserve"> if unpaid_funeral_expense</w:t>
      </w:r>
      <w:r w:rsidR="00E4477E">
        <w:t xml:space="preserve"> | length</w:t>
      </w:r>
      <w:r>
        <w:t xml:space="preserve"> == 0 %}</w:t>
      </w:r>
    </w:p>
    <w:p w14:paraId="12C71E2C" w14:textId="77777777" w:rsidR="000B6D96" w:rsidRPr="00E01A34" w:rsidRDefault="000B6D96" w:rsidP="00866E7A">
      <w:pPr>
        <w:pStyle w:val="ListParagraph"/>
      </w:pPr>
      <w:r w:rsidRPr="00E01A34">
        <w:t>None</w:t>
      </w:r>
    </w:p>
    <w:p w14:paraId="65C600C7" w14:textId="77777777" w:rsidR="000F2647" w:rsidRPr="00E01A34" w:rsidRDefault="000F2647" w:rsidP="000F2647">
      <w:pPr>
        <w:pStyle w:val="ListParagraph"/>
      </w:pPr>
      <w:r>
        <w:t>{%p else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7"/>
        <w:gridCol w:w="159"/>
        <w:gridCol w:w="4131"/>
        <w:gridCol w:w="140"/>
        <w:gridCol w:w="1681"/>
      </w:tblGrid>
      <w:tr w:rsidR="00034292" w:rsidRPr="00E01A34" w14:paraId="59DB33C5" w14:textId="77777777" w:rsidTr="00284A45">
        <w:tc>
          <w:tcPr>
            <w:tcW w:w="2796" w:type="dxa"/>
            <w:gridSpan w:val="2"/>
          </w:tcPr>
          <w:p w14:paraId="7345E4EE" w14:textId="77777777" w:rsidR="00107439" w:rsidRPr="00E01A34" w:rsidRDefault="00107439" w:rsidP="00891447">
            <w:pPr>
              <w:keepNext/>
              <w:rPr>
                <w:b/>
              </w:rPr>
            </w:pPr>
            <w:r w:rsidRPr="00E01A34">
              <w:rPr>
                <w:b/>
              </w:rPr>
              <w:t>Creditor name</w:t>
            </w:r>
          </w:p>
        </w:tc>
        <w:tc>
          <w:tcPr>
            <w:tcW w:w="4271" w:type="dxa"/>
            <w:gridSpan w:val="2"/>
          </w:tcPr>
          <w:p w14:paraId="5B6C6230" w14:textId="77777777" w:rsidR="00107439" w:rsidRPr="00E01A34" w:rsidRDefault="00107439" w:rsidP="00891447">
            <w:pPr>
              <w:rPr>
                <w:b/>
              </w:rPr>
            </w:pPr>
            <w:r w:rsidRPr="00E01A34">
              <w:rPr>
                <w:b/>
              </w:rPr>
              <w:t>Address</w:t>
            </w:r>
          </w:p>
        </w:tc>
        <w:tc>
          <w:tcPr>
            <w:tcW w:w="1681" w:type="dxa"/>
          </w:tcPr>
          <w:p w14:paraId="67FFC2A5" w14:textId="77777777" w:rsidR="00107439" w:rsidRPr="00E01A34" w:rsidRDefault="00107439" w:rsidP="00891447">
            <w:pPr>
              <w:rPr>
                <w:b/>
              </w:rPr>
            </w:pPr>
            <w:r w:rsidRPr="00E01A34">
              <w:rPr>
                <w:b/>
              </w:rPr>
              <w:t>Amount owed</w:t>
            </w:r>
          </w:p>
        </w:tc>
      </w:tr>
      <w:tr w:rsidR="00034292" w:rsidRPr="00E01A34" w14:paraId="32618C27" w14:textId="77777777" w:rsidTr="00284A45">
        <w:tc>
          <w:tcPr>
            <w:tcW w:w="2796" w:type="dxa"/>
            <w:gridSpan w:val="2"/>
          </w:tcPr>
          <w:p w14:paraId="17BC22E6" w14:textId="1AB35995" w:rsidR="00E413E2" w:rsidRPr="00E01A34" w:rsidRDefault="00E413E2" w:rsidP="00891447">
            <w:pPr>
              <w:keepNext/>
              <w:rPr>
                <w:b/>
              </w:rPr>
            </w:pPr>
            <w:r>
              <w:t>{%tr for expense in unpaid_funeral_expense %}</w:t>
            </w:r>
          </w:p>
        </w:tc>
        <w:tc>
          <w:tcPr>
            <w:tcW w:w="4271" w:type="dxa"/>
            <w:gridSpan w:val="2"/>
          </w:tcPr>
          <w:p w14:paraId="27939C56" w14:textId="77777777" w:rsidR="00E413E2" w:rsidRPr="00E01A34" w:rsidRDefault="00E413E2" w:rsidP="00891447">
            <w:pPr>
              <w:rPr>
                <w:b/>
              </w:rPr>
            </w:pPr>
          </w:p>
        </w:tc>
        <w:tc>
          <w:tcPr>
            <w:tcW w:w="1681" w:type="dxa"/>
          </w:tcPr>
          <w:p w14:paraId="64E14D5B" w14:textId="77777777" w:rsidR="00E413E2" w:rsidRPr="00E01A34" w:rsidRDefault="00E413E2" w:rsidP="00891447">
            <w:pPr>
              <w:rPr>
                <w:b/>
              </w:rPr>
            </w:pPr>
          </w:p>
        </w:tc>
      </w:tr>
      <w:tr w:rsidR="00284A45" w:rsidRPr="00E01A34" w14:paraId="4E05A746" w14:textId="77777777" w:rsidTr="00284A45">
        <w:tc>
          <w:tcPr>
            <w:tcW w:w="2796" w:type="dxa"/>
            <w:gridSpan w:val="2"/>
          </w:tcPr>
          <w:p w14:paraId="512F87AB" w14:textId="4485F0C7" w:rsidR="00284A45" w:rsidRDefault="00284A45" w:rsidP="00891447">
            <w:pPr>
              <w:keepNext/>
            </w:pPr>
            <w:r>
              <w:t>{{ expense.name }}</w:t>
            </w:r>
          </w:p>
        </w:tc>
        <w:tc>
          <w:tcPr>
            <w:tcW w:w="4271" w:type="dxa"/>
            <w:gridSpan w:val="2"/>
          </w:tcPr>
          <w:p w14:paraId="27748AF5" w14:textId="424D252B" w:rsidR="00284A45" w:rsidRPr="00E01A34" w:rsidRDefault="00284A45" w:rsidP="00891447">
            <w:pPr>
              <w:rPr>
                <w:b/>
              </w:rPr>
            </w:pPr>
            <w:r>
              <w:rPr>
                <w:bCs/>
              </w:rPr>
              <w:t>{{expense.</w:t>
            </w:r>
            <w:r>
              <w:t>address.on_one_line(</w:t>
            </w:r>
            <w:r w:rsidRPr="00054EEB">
              <w:rPr>
                <w:bCs/>
              </w:rPr>
              <w:t>bare=True</w:t>
            </w:r>
            <w:r>
              <w:t>)}}</w:t>
            </w:r>
          </w:p>
        </w:tc>
        <w:tc>
          <w:tcPr>
            <w:tcW w:w="1681" w:type="dxa"/>
          </w:tcPr>
          <w:p w14:paraId="3D0398B2" w14:textId="69DC81A5" w:rsidR="00284A45" w:rsidRPr="00E01A34" w:rsidRDefault="00284A45" w:rsidP="00891447">
            <w:pPr>
              <w:rPr>
                <w:b/>
              </w:rPr>
            </w:pPr>
            <w:r>
              <w:t>{{ currency (expense.value) }}</w:t>
            </w:r>
          </w:p>
        </w:tc>
      </w:tr>
      <w:tr w:rsidR="00034292" w:rsidRPr="00E01A34" w14:paraId="4D35ACD5" w14:textId="77777777" w:rsidTr="00284A45">
        <w:tc>
          <w:tcPr>
            <w:tcW w:w="2637" w:type="dxa"/>
          </w:tcPr>
          <w:p w14:paraId="46C833D3" w14:textId="308C1771" w:rsidR="00E413E2" w:rsidRDefault="00E413E2" w:rsidP="0078136A">
            <w:pPr>
              <w:keepNext/>
            </w:pPr>
            <w:r>
              <w:t>{%tr endfor %}</w:t>
            </w:r>
          </w:p>
        </w:tc>
        <w:tc>
          <w:tcPr>
            <w:tcW w:w="4290" w:type="dxa"/>
            <w:gridSpan w:val="2"/>
          </w:tcPr>
          <w:p w14:paraId="0978F741" w14:textId="77777777" w:rsidR="00E413E2" w:rsidRDefault="00E413E2" w:rsidP="003A25CA">
            <w:pPr>
              <w:rPr>
                <w:bCs/>
              </w:rPr>
            </w:pPr>
          </w:p>
        </w:tc>
        <w:tc>
          <w:tcPr>
            <w:tcW w:w="1821" w:type="dxa"/>
            <w:gridSpan w:val="2"/>
          </w:tcPr>
          <w:p w14:paraId="00B224AD" w14:textId="77777777" w:rsidR="00E413E2" w:rsidRPr="00E01A34" w:rsidRDefault="00E413E2" w:rsidP="0078136A">
            <w:pPr>
              <w:tabs>
                <w:tab w:val="right" w:pos="1152"/>
              </w:tabs>
            </w:pPr>
          </w:p>
        </w:tc>
      </w:tr>
    </w:tbl>
    <w:p w14:paraId="5FB96E2E" w14:textId="096C1129" w:rsidR="00F735ED" w:rsidRPr="00E01A34" w:rsidRDefault="00F735ED" w:rsidP="00F735ED">
      <w:pPr>
        <w:pStyle w:val="ListParagraph"/>
      </w:pPr>
      <w:r>
        <w:t>{%</w:t>
      </w:r>
      <w:r w:rsidR="00E413E2">
        <w:t>p</w:t>
      </w:r>
      <w:r>
        <w:t xml:space="preserve"> endif %}</w:t>
      </w:r>
    </w:p>
    <w:p w14:paraId="0D90AADB" w14:textId="77777777" w:rsidR="00971242" w:rsidRPr="00E01A34" w:rsidRDefault="00971242" w:rsidP="007664CD">
      <w:pPr>
        <w:pStyle w:val="ListParagraph"/>
      </w:pPr>
    </w:p>
    <w:p w14:paraId="01F746E3" w14:textId="7CF079DA" w:rsidR="00201735" w:rsidRPr="00E92236" w:rsidRDefault="00201735" w:rsidP="00883832">
      <w:pPr>
        <w:pStyle w:val="ListParagraph"/>
        <w:keepNext/>
        <w:rPr>
          <w:b/>
        </w:rPr>
      </w:pPr>
      <w:r w:rsidRPr="00E01A34">
        <w:rPr>
          <w:b/>
        </w:rPr>
        <w:t xml:space="preserve">Class 2 – </w:t>
      </w:r>
      <w:r w:rsidRPr="00E92236">
        <w:rPr>
          <w:b/>
        </w:rPr>
        <w:t xml:space="preserve">Surviving </w:t>
      </w:r>
      <w:r w:rsidR="00E92236" w:rsidRPr="00E92236">
        <w:rPr>
          <w:b/>
        </w:rPr>
        <w:t xml:space="preserve">Spouse's or </w:t>
      </w:r>
      <w:r w:rsidR="00E13CBE" w:rsidRPr="00E92236">
        <w:rPr>
          <w:b/>
        </w:rPr>
        <w:t>Decedent child/</w:t>
      </w:r>
      <w:r w:rsidR="00E92236" w:rsidRPr="00E92236">
        <w:rPr>
          <w:b/>
        </w:rPr>
        <w:t>ren</w:t>
      </w:r>
      <w:r w:rsidRPr="00E92236">
        <w:rPr>
          <w:b/>
        </w:rPr>
        <w:t>'s Award</w:t>
      </w:r>
    </w:p>
    <w:p w14:paraId="06673634" w14:textId="4877141A" w:rsidR="00354BF9" w:rsidRDefault="00C53578" w:rsidP="00354BF9">
      <w:pPr>
        <w:pStyle w:val="ListParagraph"/>
      </w:pPr>
      <w:r>
        <w:t>{%</w:t>
      </w:r>
      <w:r w:rsidR="00E413E2">
        <w:t>p</w:t>
      </w:r>
      <w:r>
        <w:t xml:space="preserve"> </w:t>
      </w:r>
      <w:r w:rsidR="00D1645C">
        <w:t xml:space="preserve">if </w:t>
      </w:r>
      <w:r w:rsidR="00284A45">
        <w:t>(</w:t>
      </w:r>
      <w:r w:rsidR="00E413E2">
        <w:t>heirs</w:t>
      </w:r>
      <w:r w:rsidR="00E4477E">
        <w:t xml:space="preserve"> | length</w:t>
      </w:r>
      <w:r w:rsidR="009B5B6D">
        <w:t xml:space="preserve"> == 0</w:t>
      </w:r>
      <w:r w:rsidR="00284A45">
        <w:t xml:space="preserve">) </w:t>
      </w:r>
      <w:r w:rsidR="005B617C">
        <w:t>and</w:t>
      </w:r>
      <w:r w:rsidR="00284A45">
        <w:t xml:space="preserve"> </w:t>
      </w:r>
      <w:r w:rsidR="00CC3D1B" w:rsidRPr="00CC3D1B">
        <w:t xml:space="preserve">surviving_spouse </w:t>
      </w:r>
      <w:r>
        <w:t>%}</w:t>
      </w:r>
    </w:p>
    <w:p w14:paraId="097C7AF5" w14:textId="07D9F91A" w:rsidR="00E413E2" w:rsidRPr="00E01A34" w:rsidRDefault="00E413E2" w:rsidP="00354BF9">
      <w:pPr>
        <w:pStyle w:val="ListParagraph"/>
      </w:pPr>
      <w:r>
        <w:t>None</w:t>
      </w:r>
    </w:p>
    <w:p w14:paraId="68C3ACA1" w14:textId="77777777" w:rsidR="000F2647" w:rsidRPr="00E01A34" w:rsidRDefault="000F2647" w:rsidP="000F2647">
      <w:pPr>
        <w:pStyle w:val="ListParagraph"/>
      </w:pPr>
      <w:r>
        <w:t>{%p else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4086"/>
        <w:gridCol w:w="1710"/>
      </w:tblGrid>
      <w:tr w:rsidR="00255EA4" w:rsidRPr="00E01A34" w14:paraId="5414879C" w14:textId="77777777" w:rsidTr="00BB33A2">
        <w:tc>
          <w:tcPr>
            <w:tcW w:w="2952" w:type="dxa"/>
          </w:tcPr>
          <w:p w14:paraId="6C9A5997" w14:textId="77777777" w:rsidR="00255EA4" w:rsidRPr="00E01A34" w:rsidRDefault="00A01F34" w:rsidP="00F634FE">
            <w:pPr>
              <w:keepNext/>
              <w:rPr>
                <w:b/>
              </w:rPr>
            </w:pPr>
            <w:r w:rsidRPr="00E01A34">
              <w:rPr>
                <w:b/>
              </w:rPr>
              <w:t>Name</w:t>
            </w:r>
          </w:p>
        </w:tc>
        <w:tc>
          <w:tcPr>
            <w:tcW w:w="4086" w:type="dxa"/>
          </w:tcPr>
          <w:p w14:paraId="786BE9C5" w14:textId="77777777" w:rsidR="00255EA4" w:rsidRPr="00E01A34" w:rsidRDefault="00255EA4" w:rsidP="00891447">
            <w:pPr>
              <w:rPr>
                <w:b/>
              </w:rPr>
            </w:pPr>
            <w:r w:rsidRPr="00E01A34">
              <w:rPr>
                <w:b/>
              </w:rPr>
              <w:t>Address</w:t>
            </w:r>
          </w:p>
        </w:tc>
        <w:tc>
          <w:tcPr>
            <w:tcW w:w="1710" w:type="dxa"/>
          </w:tcPr>
          <w:p w14:paraId="5EF40FF1" w14:textId="77777777" w:rsidR="00255EA4" w:rsidRPr="00E01A34" w:rsidRDefault="00255EA4" w:rsidP="00891447">
            <w:pPr>
              <w:rPr>
                <w:b/>
              </w:rPr>
            </w:pPr>
            <w:r w:rsidRPr="00E01A34">
              <w:rPr>
                <w:b/>
              </w:rPr>
              <w:t>Amount owed</w:t>
            </w:r>
          </w:p>
        </w:tc>
      </w:tr>
      <w:tr w:rsidR="00284A45" w:rsidRPr="00E01A34" w14:paraId="7B78D8EE" w14:textId="77777777" w:rsidTr="00BB33A2">
        <w:tc>
          <w:tcPr>
            <w:tcW w:w="2952" w:type="dxa"/>
          </w:tcPr>
          <w:p w14:paraId="36AB66C3" w14:textId="2FC50752" w:rsidR="00284A45" w:rsidRPr="00E01A34" w:rsidRDefault="00284A45" w:rsidP="00CC3D1B">
            <w:pPr>
              <w:keepNext/>
              <w:rPr>
                <w:b/>
              </w:rPr>
            </w:pPr>
            <w:r>
              <w:t xml:space="preserve">{%tr </w:t>
            </w:r>
            <w:r w:rsidR="00CC3D1B">
              <w:t xml:space="preserve">if </w:t>
            </w:r>
            <w:r w:rsidR="00CC3D1B" w:rsidRPr="00CC3D1B">
              <w:t xml:space="preserve">surviving_spouse </w:t>
            </w:r>
            <w:r>
              <w:t>%}</w:t>
            </w:r>
          </w:p>
        </w:tc>
        <w:tc>
          <w:tcPr>
            <w:tcW w:w="4086" w:type="dxa"/>
          </w:tcPr>
          <w:p w14:paraId="68920DDF" w14:textId="77777777" w:rsidR="00284A45" w:rsidRPr="00E01A34" w:rsidRDefault="00284A45" w:rsidP="00891447">
            <w:pPr>
              <w:rPr>
                <w:b/>
              </w:rPr>
            </w:pPr>
          </w:p>
        </w:tc>
        <w:tc>
          <w:tcPr>
            <w:tcW w:w="1710" w:type="dxa"/>
          </w:tcPr>
          <w:p w14:paraId="462B0558" w14:textId="77777777" w:rsidR="00284A45" w:rsidRPr="00E01A34" w:rsidRDefault="00284A45" w:rsidP="00891447">
            <w:pPr>
              <w:rPr>
                <w:b/>
              </w:rPr>
            </w:pPr>
          </w:p>
        </w:tc>
      </w:tr>
      <w:tr w:rsidR="00284A45" w:rsidRPr="00E01A34" w14:paraId="6E035BBA" w14:textId="77777777" w:rsidTr="00BB33A2">
        <w:tc>
          <w:tcPr>
            <w:tcW w:w="2952" w:type="dxa"/>
          </w:tcPr>
          <w:p w14:paraId="09B4287B" w14:textId="3E2E8D20" w:rsidR="00284A45" w:rsidRPr="00E01A34" w:rsidRDefault="00CC3D1B" w:rsidP="00284A45">
            <w:pPr>
              <w:keepNext/>
              <w:rPr>
                <w:b/>
              </w:rPr>
            </w:pPr>
            <w:r>
              <w:t>{{ spouse</w:t>
            </w:r>
            <w:r w:rsidR="00284A45">
              <w:t>.name }}</w:t>
            </w:r>
            <w:r w:rsidR="00284A45" w:rsidRPr="00E01A34">
              <w:t xml:space="preserve">, </w:t>
            </w:r>
            <w:r>
              <w:t>{{ spouse</w:t>
            </w:r>
            <w:r w:rsidR="00284A45">
              <w:t>.relationship }}</w:t>
            </w:r>
          </w:p>
        </w:tc>
        <w:tc>
          <w:tcPr>
            <w:tcW w:w="4086" w:type="dxa"/>
          </w:tcPr>
          <w:p w14:paraId="5F81B818" w14:textId="2415A70A" w:rsidR="00284A45" w:rsidRPr="00E01A34" w:rsidRDefault="00CC3D1B" w:rsidP="00284A45">
            <w:pPr>
              <w:rPr>
                <w:b/>
              </w:rPr>
            </w:pPr>
            <w:r>
              <w:t>{{ spouse</w:t>
            </w:r>
            <w:r w:rsidR="00284A45">
              <w:t>.address.on_one_line(bare=True)}}</w:t>
            </w:r>
          </w:p>
        </w:tc>
        <w:tc>
          <w:tcPr>
            <w:tcW w:w="1710" w:type="dxa"/>
          </w:tcPr>
          <w:p w14:paraId="0E806084" w14:textId="6CC9CE47" w:rsidR="00284A45" w:rsidRPr="00E01A34" w:rsidRDefault="00CC3D1B" w:rsidP="00284A45">
            <w:pPr>
              <w:rPr>
                <w:b/>
              </w:rPr>
            </w:pPr>
            <w:r>
              <w:t>{{ currency (spouse</w:t>
            </w:r>
            <w:r w:rsidR="00284A45">
              <w:t>.award) }}</w:t>
            </w:r>
          </w:p>
        </w:tc>
      </w:tr>
      <w:tr w:rsidR="00284A45" w:rsidRPr="00E01A34" w14:paraId="11D18D6D" w14:textId="77777777" w:rsidTr="00BB33A2">
        <w:tc>
          <w:tcPr>
            <w:tcW w:w="2952" w:type="dxa"/>
          </w:tcPr>
          <w:p w14:paraId="25D2D5AF" w14:textId="637895E8" w:rsidR="00284A45" w:rsidRPr="00E01A34" w:rsidRDefault="00284A45" w:rsidP="00CC3D1B">
            <w:pPr>
              <w:keepNext/>
              <w:rPr>
                <w:b/>
              </w:rPr>
            </w:pPr>
            <w:r>
              <w:t xml:space="preserve">{%tr </w:t>
            </w:r>
            <w:r w:rsidR="00CC3D1B">
              <w:t xml:space="preserve">endif </w:t>
            </w:r>
            <w:r>
              <w:t xml:space="preserve"> %}</w:t>
            </w:r>
          </w:p>
        </w:tc>
        <w:tc>
          <w:tcPr>
            <w:tcW w:w="4086" w:type="dxa"/>
          </w:tcPr>
          <w:p w14:paraId="245C65CE" w14:textId="77777777" w:rsidR="00284A45" w:rsidRPr="00E01A34" w:rsidRDefault="00284A45" w:rsidP="00891447">
            <w:pPr>
              <w:rPr>
                <w:b/>
              </w:rPr>
            </w:pPr>
          </w:p>
        </w:tc>
        <w:tc>
          <w:tcPr>
            <w:tcW w:w="1710" w:type="dxa"/>
          </w:tcPr>
          <w:p w14:paraId="07BA5167" w14:textId="77777777" w:rsidR="00284A45" w:rsidRPr="00E01A34" w:rsidRDefault="00284A45" w:rsidP="00891447">
            <w:pPr>
              <w:rPr>
                <w:b/>
              </w:rPr>
            </w:pPr>
          </w:p>
        </w:tc>
      </w:tr>
      <w:tr w:rsidR="00E413E2" w:rsidRPr="00E01A34" w14:paraId="76008342" w14:textId="77777777" w:rsidTr="00BB33A2">
        <w:tc>
          <w:tcPr>
            <w:tcW w:w="2952" w:type="dxa"/>
          </w:tcPr>
          <w:p w14:paraId="71BDFA7B" w14:textId="1C02FC99" w:rsidR="00E413E2" w:rsidRPr="00E01A34" w:rsidRDefault="00E413E2" w:rsidP="00284A45">
            <w:pPr>
              <w:keepNext/>
              <w:rPr>
                <w:b/>
              </w:rPr>
            </w:pPr>
            <w:r>
              <w:t xml:space="preserve">{%tr for </w:t>
            </w:r>
            <w:r w:rsidR="00284A45">
              <w:t>child</w:t>
            </w:r>
            <w:r>
              <w:t xml:space="preserve"> in heirs  %}</w:t>
            </w:r>
          </w:p>
        </w:tc>
        <w:tc>
          <w:tcPr>
            <w:tcW w:w="4086" w:type="dxa"/>
          </w:tcPr>
          <w:p w14:paraId="203F3653" w14:textId="77777777" w:rsidR="00E413E2" w:rsidRPr="00E01A34" w:rsidRDefault="00E413E2" w:rsidP="00891447">
            <w:pPr>
              <w:rPr>
                <w:b/>
              </w:rPr>
            </w:pPr>
          </w:p>
        </w:tc>
        <w:tc>
          <w:tcPr>
            <w:tcW w:w="1710" w:type="dxa"/>
          </w:tcPr>
          <w:p w14:paraId="3413C886" w14:textId="77777777" w:rsidR="00E413E2" w:rsidRPr="00E01A34" w:rsidRDefault="00E413E2" w:rsidP="00891447">
            <w:pPr>
              <w:rPr>
                <w:b/>
              </w:rPr>
            </w:pPr>
          </w:p>
        </w:tc>
      </w:tr>
      <w:tr w:rsidR="00284A45" w:rsidRPr="00E01A34" w14:paraId="2C68964F" w14:textId="77777777" w:rsidTr="00BB33A2">
        <w:tc>
          <w:tcPr>
            <w:tcW w:w="2952" w:type="dxa"/>
          </w:tcPr>
          <w:p w14:paraId="037601A1" w14:textId="5E9643ED" w:rsidR="00284A45" w:rsidRDefault="00284A45" w:rsidP="00284A45">
            <w:pPr>
              <w:keepNext/>
            </w:pPr>
            <w:r>
              <w:t>{{ child.name }}</w:t>
            </w:r>
            <w:r w:rsidRPr="00E01A34">
              <w:t xml:space="preserve">, </w:t>
            </w:r>
            <w:r>
              <w:t>{{ child.relationship }}</w:t>
            </w:r>
          </w:p>
        </w:tc>
        <w:tc>
          <w:tcPr>
            <w:tcW w:w="4086" w:type="dxa"/>
          </w:tcPr>
          <w:p w14:paraId="6129335C" w14:textId="4F8DFC03" w:rsidR="00284A45" w:rsidRPr="00E01A34" w:rsidRDefault="00284A45" w:rsidP="00284A45">
            <w:pPr>
              <w:rPr>
                <w:b/>
              </w:rPr>
            </w:pPr>
            <w:r>
              <w:t>{{ child.address.on_one_line(bare=True)}}</w:t>
            </w:r>
          </w:p>
        </w:tc>
        <w:tc>
          <w:tcPr>
            <w:tcW w:w="1710" w:type="dxa"/>
          </w:tcPr>
          <w:p w14:paraId="04A44145" w14:textId="11993969" w:rsidR="00284A45" w:rsidRPr="00E01A34" w:rsidRDefault="00284A45" w:rsidP="00284A45">
            <w:pPr>
              <w:rPr>
                <w:b/>
              </w:rPr>
            </w:pPr>
            <w:r>
              <w:t>{{ currency (child.award) }}</w:t>
            </w:r>
          </w:p>
        </w:tc>
      </w:tr>
      <w:tr w:rsidR="00284A45" w:rsidRPr="00E01A34" w14:paraId="48C420F5" w14:textId="77777777" w:rsidTr="00BB33A2">
        <w:tc>
          <w:tcPr>
            <w:tcW w:w="2952" w:type="dxa"/>
          </w:tcPr>
          <w:p w14:paraId="7FF99C5B" w14:textId="066396F5" w:rsidR="00284A45" w:rsidRDefault="00284A45" w:rsidP="00284A45">
            <w:pPr>
              <w:keepNext/>
            </w:pPr>
            <w:r>
              <w:t>{%tr endfor %}</w:t>
            </w:r>
          </w:p>
        </w:tc>
        <w:tc>
          <w:tcPr>
            <w:tcW w:w="4086" w:type="dxa"/>
          </w:tcPr>
          <w:p w14:paraId="25F0522F" w14:textId="77777777" w:rsidR="00284A45" w:rsidRPr="00E01A34" w:rsidRDefault="00284A45" w:rsidP="00284A45">
            <w:pPr>
              <w:rPr>
                <w:b/>
              </w:rPr>
            </w:pPr>
          </w:p>
        </w:tc>
        <w:tc>
          <w:tcPr>
            <w:tcW w:w="1710" w:type="dxa"/>
          </w:tcPr>
          <w:p w14:paraId="0F8DAA1F" w14:textId="77777777" w:rsidR="00284A45" w:rsidRPr="00E01A34" w:rsidRDefault="00284A45" w:rsidP="00284A45">
            <w:pPr>
              <w:rPr>
                <w:b/>
              </w:rPr>
            </w:pPr>
          </w:p>
        </w:tc>
      </w:tr>
    </w:tbl>
    <w:p w14:paraId="4A98B736" w14:textId="60B4151A" w:rsidR="00F735ED" w:rsidRPr="00E01A34" w:rsidRDefault="00F735ED" w:rsidP="00F735ED">
      <w:pPr>
        <w:pStyle w:val="ListParagraph"/>
      </w:pPr>
      <w:r>
        <w:t>{%</w:t>
      </w:r>
      <w:r w:rsidR="00E413E2">
        <w:t>p</w:t>
      </w:r>
      <w:r>
        <w:t xml:space="preserve"> endif %}</w:t>
      </w:r>
    </w:p>
    <w:p w14:paraId="3EF0229E" w14:textId="77777777" w:rsidR="00255EA4" w:rsidRPr="00E01A34" w:rsidRDefault="00255EA4" w:rsidP="007664CD">
      <w:pPr>
        <w:pStyle w:val="ListParagraph"/>
      </w:pPr>
    </w:p>
    <w:p w14:paraId="1D6CE8A8" w14:textId="77777777" w:rsidR="00EE2877" w:rsidRPr="00E01A34" w:rsidRDefault="00EE2877" w:rsidP="00883832">
      <w:pPr>
        <w:pStyle w:val="ListParagraph"/>
        <w:keepNext/>
        <w:rPr>
          <w:b/>
        </w:rPr>
      </w:pPr>
      <w:r w:rsidRPr="00E01A34">
        <w:rPr>
          <w:b/>
        </w:rPr>
        <w:t>Class 3 – Debts Due the United States</w:t>
      </w:r>
    </w:p>
    <w:p w14:paraId="76264607" w14:textId="1E5A0F19" w:rsidR="00EE2877" w:rsidRPr="00E01A34" w:rsidRDefault="00FD1FB3" w:rsidP="00EE2877">
      <w:pPr>
        <w:pStyle w:val="ListParagraph"/>
      </w:pPr>
      <w:r>
        <w:t>{%</w:t>
      </w:r>
      <w:r w:rsidR="00E413E2">
        <w:t>p</w:t>
      </w:r>
      <w:r>
        <w:t xml:space="preserve"> if us_debts</w:t>
      </w:r>
      <w:r w:rsidR="00E4477E">
        <w:t xml:space="preserve"> | length</w:t>
      </w:r>
      <w:r>
        <w:t xml:space="preserve"> == 0 %}</w:t>
      </w:r>
    </w:p>
    <w:p w14:paraId="355961F2" w14:textId="77777777" w:rsidR="00EE2877" w:rsidRPr="00E01A34" w:rsidRDefault="00EE2877" w:rsidP="00EE2877">
      <w:pPr>
        <w:pStyle w:val="ListParagraph"/>
      </w:pPr>
      <w:r w:rsidRPr="00E01A34">
        <w:t>None</w:t>
      </w:r>
    </w:p>
    <w:p w14:paraId="5756223E" w14:textId="7588CEA7" w:rsidR="00F735ED" w:rsidRPr="00E01A34" w:rsidRDefault="00F735ED" w:rsidP="00F735ED">
      <w:pPr>
        <w:pStyle w:val="ListParagraph"/>
      </w:pPr>
      <w:r>
        <w:t>{%</w:t>
      </w:r>
      <w:r w:rsidR="007C519F">
        <w:t>p</w:t>
      </w:r>
      <w:r>
        <w:t xml:space="preserve"> else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6"/>
        <w:gridCol w:w="136"/>
        <w:gridCol w:w="3953"/>
        <w:gridCol w:w="133"/>
        <w:gridCol w:w="1710"/>
      </w:tblGrid>
      <w:tr w:rsidR="00EE2877" w:rsidRPr="00E01A34" w14:paraId="47F070CD" w14:textId="77777777" w:rsidTr="00BB33A2">
        <w:tc>
          <w:tcPr>
            <w:tcW w:w="2952" w:type="dxa"/>
            <w:gridSpan w:val="2"/>
          </w:tcPr>
          <w:p w14:paraId="032B0609" w14:textId="77777777" w:rsidR="00EE2877" w:rsidRPr="00E01A34" w:rsidRDefault="00883832" w:rsidP="00F634FE">
            <w:pPr>
              <w:keepNext/>
              <w:rPr>
                <w:b/>
              </w:rPr>
            </w:pPr>
            <w:r w:rsidRPr="00E01A34">
              <w:rPr>
                <w:b/>
              </w:rPr>
              <w:lastRenderedPageBreak/>
              <w:t>Agency or Department</w:t>
            </w:r>
          </w:p>
        </w:tc>
        <w:tc>
          <w:tcPr>
            <w:tcW w:w="4086" w:type="dxa"/>
            <w:gridSpan w:val="2"/>
          </w:tcPr>
          <w:p w14:paraId="24932638" w14:textId="77777777" w:rsidR="00EE2877" w:rsidRPr="00E01A34" w:rsidRDefault="00EE2877" w:rsidP="00891447">
            <w:pPr>
              <w:rPr>
                <w:b/>
              </w:rPr>
            </w:pPr>
            <w:r w:rsidRPr="00E01A34">
              <w:rPr>
                <w:b/>
              </w:rPr>
              <w:t>Address</w:t>
            </w:r>
          </w:p>
        </w:tc>
        <w:tc>
          <w:tcPr>
            <w:tcW w:w="1710" w:type="dxa"/>
          </w:tcPr>
          <w:p w14:paraId="3C2DE67F" w14:textId="77777777" w:rsidR="00EE2877" w:rsidRPr="00E01A34" w:rsidRDefault="00EE2877" w:rsidP="00891447">
            <w:pPr>
              <w:rPr>
                <w:b/>
              </w:rPr>
            </w:pPr>
            <w:r w:rsidRPr="00E01A34">
              <w:rPr>
                <w:b/>
              </w:rPr>
              <w:t>Amount owed</w:t>
            </w:r>
          </w:p>
        </w:tc>
      </w:tr>
      <w:tr w:rsidR="00E413E2" w:rsidRPr="00E01A34" w14:paraId="45623404" w14:textId="77777777" w:rsidTr="00BB33A2">
        <w:tc>
          <w:tcPr>
            <w:tcW w:w="2952" w:type="dxa"/>
            <w:gridSpan w:val="2"/>
          </w:tcPr>
          <w:p w14:paraId="40A480B4" w14:textId="75D6F2DD" w:rsidR="00E413E2" w:rsidRPr="00E01A34" w:rsidRDefault="00E413E2" w:rsidP="00F634FE">
            <w:pPr>
              <w:keepNext/>
              <w:rPr>
                <w:b/>
              </w:rPr>
            </w:pPr>
            <w:r>
              <w:t>{%tr for debt in us_debts %}</w:t>
            </w:r>
          </w:p>
        </w:tc>
        <w:tc>
          <w:tcPr>
            <w:tcW w:w="4086" w:type="dxa"/>
            <w:gridSpan w:val="2"/>
          </w:tcPr>
          <w:p w14:paraId="01EA5987" w14:textId="77777777" w:rsidR="00E413E2" w:rsidRPr="00E01A34" w:rsidRDefault="00E413E2" w:rsidP="00891447">
            <w:pPr>
              <w:rPr>
                <w:b/>
              </w:rPr>
            </w:pPr>
          </w:p>
        </w:tc>
        <w:tc>
          <w:tcPr>
            <w:tcW w:w="1710" w:type="dxa"/>
          </w:tcPr>
          <w:p w14:paraId="1679453F" w14:textId="77777777" w:rsidR="00E413E2" w:rsidRPr="00E01A34" w:rsidRDefault="00E413E2" w:rsidP="00891447">
            <w:pPr>
              <w:rPr>
                <w:b/>
              </w:rPr>
            </w:pPr>
          </w:p>
        </w:tc>
      </w:tr>
      <w:tr w:rsidR="00855F61" w:rsidRPr="00E01A34" w14:paraId="66257100" w14:textId="77777777" w:rsidTr="00BB33A2">
        <w:tc>
          <w:tcPr>
            <w:tcW w:w="2952" w:type="dxa"/>
            <w:gridSpan w:val="2"/>
          </w:tcPr>
          <w:p w14:paraId="6A4466E1" w14:textId="2BAF1242" w:rsidR="00855F61" w:rsidRDefault="00855F61" w:rsidP="00F634FE">
            <w:pPr>
              <w:keepNext/>
            </w:pPr>
            <w:r>
              <w:t>{{debt.name}}</w:t>
            </w:r>
          </w:p>
        </w:tc>
        <w:tc>
          <w:tcPr>
            <w:tcW w:w="4086" w:type="dxa"/>
            <w:gridSpan w:val="2"/>
          </w:tcPr>
          <w:p w14:paraId="5D2BA5CB" w14:textId="5107396C" w:rsidR="00855F61" w:rsidRPr="00E01A34" w:rsidRDefault="00855F61" w:rsidP="00891447">
            <w:pPr>
              <w:rPr>
                <w:b/>
              </w:rPr>
            </w:pPr>
            <w:r>
              <w:t>{{debt.address.on_one_line(bare=True)}}</w:t>
            </w:r>
          </w:p>
        </w:tc>
        <w:tc>
          <w:tcPr>
            <w:tcW w:w="1710" w:type="dxa"/>
          </w:tcPr>
          <w:p w14:paraId="6E8457B3" w14:textId="7FC50FAF" w:rsidR="00855F61" w:rsidRPr="00E01A34" w:rsidRDefault="00855F61" w:rsidP="00891447">
            <w:pPr>
              <w:rPr>
                <w:b/>
              </w:rPr>
            </w:pPr>
            <w:r>
              <w:t>{{ currency (debt.value)}}</w:t>
            </w:r>
          </w:p>
        </w:tc>
      </w:tr>
      <w:tr w:rsidR="00E413E2" w:rsidRPr="00E01A34" w14:paraId="5E37D4B4" w14:textId="77777777" w:rsidTr="00E413E2">
        <w:tc>
          <w:tcPr>
            <w:tcW w:w="2816" w:type="dxa"/>
          </w:tcPr>
          <w:p w14:paraId="0B73C2B0" w14:textId="5217CA05" w:rsidR="00E413E2" w:rsidRDefault="00E413E2" w:rsidP="00883832">
            <w:pPr>
              <w:keepNext/>
            </w:pPr>
            <w:r>
              <w:t>{%tr endfor %}</w:t>
            </w:r>
          </w:p>
        </w:tc>
        <w:tc>
          <w:tcPr>
            <w:tcW w:w="4089" w:type="dxa"/>
            <w:gridSpan w:val="2"/>
          </w:tcPr>
          <w:p w14:paraId="7300A23E" w14:textId="77777777" w:rsidR="00E413E2" w:rsidRDefault="00E413E2" w:rsidP="00FD1FB3"/>
        </w:tc>
        <w:tc>
          <w:tcPr>
            <w:tcW w:w="1843" w:type="dxa"/>
            <w:gridSpan w:val="2"/>
          </w:tcPr>
          <w:p w14:paraId="7A5D0939" w14:textId="77777777" w:rsidR="00E413E2" w:rsidRPr="00E01A34" w:rsidRDefault="00E413E2" w:rsidP="00FD1FB3">
            <w:pPr>
              <w:tabs>
                <w:tab w:val="right" w:pos="1152"/>
              </w:tabs>
            </w:pPr>
          </w:p>
        </w:tc>
      </w:tr>
    </w:tbl>
    <w:p w14:paraId="3E151A24" w14:textId="75ADF2BC" w:rsidR="00F735ED" w:rsidRPr="00E01A34" w:rsidRDefault="00F735ED" w:rsidP="00F735ED">
      <w:pPr>
        <w:pStyle w:val="ListParagraph"/>
      </w:pPr>
      <w:r>
        <w:t>{%</w:t>
      </w:r>
      <w:r w:rsidR="00E413E2">
        <w:t>p</w:t>
      </w:r>
      <w:r>
        <w:t xml:space="preserve"> endif %}</w:t>
      </w:r>
    </w:p>
    <w:p w14:paraId="5144D7CC" w14:textId="77777777" w:rsidR="00EE2877" w:rsidRPr="00E01A34" w:rsidRDefault="00EE2877" w:rsidP="00EE2877">
      <w:pPr>
        <w:pStyle w:val="ListParagraph"/>
      </w:pPr>
    </w:p>
    <w:p w14:paraId="59177DE2" w14:textId="77777777" w:rsidR="00F634FE" w:rsidRPr="00E01A34" w:rsidRDefault="00F634FE" w:rsidP="00883832">
      <w:pPr>
        <w:pStyle w:val="ListParagraph"/>
        <w:keepNext/>
        <w:rPr>
          <w:b/>
        </w:rPr>
      </w:pPr>
      <w:r w:rsidRPr="00E01A34">
        <w:rPr>
          <w:b/>
        </w:rPr>
        <w:t>Class 4 – Money Due Employees</w:t>
      </w:r>
    </w:p>
    <w:p w14:paraId="75451998" w14:textId="50160632" w:rsidR="00F634FE" w:rsidRPr="00E01A34" w:rsidRDefault="00FD1FB3" w:rsidP="00EE2877">
      <w:pPr>
        <w:pStyle w:val="ListParagraph"/>
      </w:pPr>
      <w:r>
        <w:t>{%</w:t>
      </w:r>
      <w:r w:rsidR="00E413E2">
        <w:t>p</w:t>
      </w:r>
      <w:r>
        <w:t xml:space="preserve"> if employees</w:t>
      </w:r>
      <w:r w:rsidR="00E4477E">
        <w:t xml:space="preserve"> | length</w:t>
      </w:r>
      <w:r w:rsidR="00D1645C">
        <w:t xml:space="preserve"> </w:t>
      </w:r>
      <w:r>
        <w:t>== 0 %}</w:t>
      </w:r>
    </w:p>
    <w:p w14:paraId="76F3DBE5" w14:textId="77777777" w:rsidR="00F634FE" w:rsidRPr="00E01A34" w:rsidRDefault="00F634FE" w:rsidP="00EE2877">
      <w:pPr>
        <w:pStyle w:val="ListParagraph"/>
      </w:pPr>
      <w:r w:rsidRPr="00E01A34">
        <w:t>None</w:t>
      </w:r>
    </w:p>
    <w:p w14:paraId="2C19B137" w14:textId="77777777" w:rsidR="000F2647" w:rsidRDefault="000F2647" w:rsidP="000F2647">
      <w:pPr>
        <w:pStyle w:val="ListParagraph"/>
      </w:pPr>
      <w:r>
        <w:t>{%p else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339"/>
        <w:gridCol w:w="3970"/>
        <w:gridCol w:w="457"/>
        <w:gridCol w:w="1961"/>
      </w:tblGrid>
      <w:tr w:rsidR="00F634FE" w:rsidRPr="00E01A34" w14:paraId="58E6D0D8" w14:textId="77777777" w:rsidTr="00855F61">
        <w:tc>
          <w:tcPr>
            <w:tcW w:w="2360" w:type="dxa"/>
            <w:gridSpan w:val="2"/>
          </w:tcPr>
          <w:p w14:paraId="51AF7483" w14:textId="77777777" w:rsidR="00F634FE" w:rsidRPr="00E01A34" w:rsidRDefault="00821F0D" w:rsidP="00891447">
            <w:pPr>
              <w:keepNext/>
              <w:rPr>
                <w:b/>
              </w:rPr>
            </w:pPr>
            <w:r w:rsidRPr="00E01A34">
              <w:rPr>
                <w:b/>
              </w:rPr>
              <w:t xml:space="preserve">Employee </w:t>
            </w:r>
            <w:r w:rsidR="00F634FE" w:rsidRPr="00E01A34">
              <w:rPr>
                <w:b/>
              </w:rPr>
              <w:t>Name</w:t>
            </w:r>
          </w:p>
        </w:tc>
        <w:tc>
          <w:tcPr>
            <w:tcW w:w="4427" w:type="dxa"/>
            <w:gridSpan w:val="2"/>
          </w:tcPr>
          <w:p w14:paraId="53159829" w14:textId="77777777" w:rsidR="00F634FE" w:rsidRPr="00E01A34" w:rsidRDefault="00F634FE" w:rsidP="00891447">
            <w:pPr>
              <w:rPr>
                <w:b/>
              </w:rPr>
            </w:pPr>
            <w:r w:rsidRPr="00E01A34">
              <w:rPr>
                <w:b/>
              </w:rPr>
              <w:t>Address</w:t>
            </w:r>
          </w:p>
        </w:tc>
        <w:tc>
          <w:tcPr>
            <w:tcW w:w="1961" w:type="dxa"/>
          </w:tcPr>
          <w:p w14:paraId="7E7B3D2D" w14:textId="77777777" w:rsidR="00F634FE" w:rsidRPr="00E01A34" w:rsidRDefault="00F634FE" w:rsidP="00891447">
            <w:pPr>
              <w:rPr>
                <w:b/>
              </w:rPr>
            </w:pPr>
            <w:r w:rsidRPr="00E01A34">
              <w:rPr>
                <w:b/>
              </w:rPr>
              <w:t>Amount owed</w:t>
            </w:r>
          </w:p>
        </w:tc>
      </w:tr>
      <w:tr w:rsidR="00E413E2" w:rsidRPr="00E01A34" w14:paraId="055FC434" w14:textId="77777777" w:rsidTr="00855F61">
        <w:tc>
          <w:tcPr>
            <w:tcW w:w="2360" w:type="dxa"/>
            <w:gridSpan w:val="2"/>
          </w:tcPr>
          <w:p w14:paraId="475B6608" w14:textId="47AB3583" w:rsidR="00E413E2" w:rsidRPr="00E01A34" w:rsidRDefault="00E413E2" w:rsidP="00891447">
            <w:pPr>
              <w:keepNext/>
              <w:rPr>
                <w:b/>
              </w:rPr>
            </w:pPr>
            <w:r>
              <w:t>{%tr for employee in employees %}</w:t>
            </w:r>
          </w:p>
        </w:tc>
        <w:tc>
          <w:tcPr>
            <w:tcW w:w="4427" w:type="dxa"/>
            <w:gridSpan w:val="2"/>
          </w:tcPr>
          <w:p w14:paraId="18661BDF" w14:textId="77777777" w:rsidR="00E413E2" w:rsidRPr="00E01A34" w:rsidRDefault="00E413E2" w:rsidP="00891447">
            <w:pPr>
              <w:rPr>
                <w:b/>
              </w:rPr>
            </w:pPr>
          </w:p>
        </w:tc>
        <w:tc>
          <w:tcPr>
            <w:tcW w:w="1961" w:type="dxa"/>
          </w:tcPr>
          <w:p w14:paraId="2048011F" w14:textId="77777777" w:rsidR="00E413E2" w:rsidRPr="00E01A34" w:rsidRDefault="00E413E2" w:rsidP="00891447">
            <w:pPr>
              <w:rPr>
                <w:b/>
              </w:rPr>
            </w:pPr>
          </w:p>
        </w:tc>
      </w:tr>
      <w:tr w:rsidR="00855F61" w:rsidRPr="00E01A34" w14:paraId="3821981A" w14:textId="77777777" w:rsidTr="00855F61">
        <w:tc>
          <w:tcPr>
            <w:tcW w:w="2360" w:type="dxa"/>
            <w:gridSpan w:val="2"/>
          </w:tcPr>
          <w:p w14:paraId="3504EAF0" w14:textId="3D7C45ED" w:rsidR="00855F61" w:rsidRDefault="00855F61" w:rsidP="00855F61">
            <w:pPr>
              <w:keepNext/>
            </w:pPr>
            <w:r>
              <w:t>{{employee.name}}</w:t>
            </w:r>
          </w:p>
        </w:tc>
        <w:tc>
          <w:tcPr>
            <w:tcW w:w="4427" w:type="dxa"/>
            <w:gridSpan w:val="2"/>
          </w:tcPr>
          <w:p w14:paraId="18B5CC5C" w14:textId="1BC5ED36" w:rsidR="00855F61" w:rsidRPr="00E01A34" w:rsidRDefault="00855F61" w:rsidP="00855F61">
            <w:pPr>
              <w:rPr>
                <w:b/>
              </w:rPr>
            </w:pPr>
            <w:r>
              <w:t>{{employee.address.on_one_line(bare=True)}}</w:t>
            </w:r>
          </w:p>
        </w:tc>
        <w:tc>
          <w:tcPr>
            <w:tcW w:w="1961" w:type="dxa"/>
          </w:tcPr>
          <w:p w14:paraId="116DB0BA" w14:textId="223A3679" w:rsidR="00855F61" w:rsidRPr="00E01A34" w:rsidRDefault="00855F61" w:rsidP="00855F61">
            <w:pPr>
              <w:rPr>
                <w:b/>
              </w:rPr>
            </w:pPr>
            <w:r>
              <w:t>{{ currency (employee.value)}}</w:t>
            </w:r>
          </w:p>
        </w:tc>
      </w:tr>
      <w:tr w:rsidR="00855F61" w:rsidRPr="00E01A34" w14:paraId="2F29AFCD" w14:textId="77777777" w:rsidTr="00855F61">
        <w:tc>
          <w:tcPr>
            <w:tcW w:w="2021" w:type="dxa"/>
          </w:tcPr>
          <w:p w14:paraId="7B55568A" w14:textId="2C441774" w:rsidR="00855F61" w:rsidRDefault="00855F61" w:rsidP="00855F61">
            <w:pPr>
              <w:keepNext/>
            </w:pPr>
            <w:r>
              <w:t>{%tr endfor %}</w:t>
            </w:r>
          </w:p>
        </w:tc>
        <w:tc>
          <w:tcPr>
            <w:tcW w:w="4309" w:type="dxa"/>
            <w:gridSpan w:val="2"/>
          </w:tcPr>
          <w:p w14:paraId="13E5EB4A" w14:textId="77777777" w:rsidR="00855F61" w:rsidRDefault="00855F61" w:rsidP="00855F61"/>
        </w:tc>
        <w:tc>
          <w:tcPr>
            <w:tcW w:w="2418" w:type="dxa"/>
            <w:gridSpan w:val="2"/>
          </w:tcPr>
          <w:p w14:paraId="768032CC" w14:textId="77777777" w:rsidR="00855F61" w:rsidRPr="00E01A34" w:rsidRDefault="00855F61" w:rsidP="00855F61">
            <w:pPr>
              <w:tabs>
                <w:tab w:val="right" w:pos="1152"/>
              </w:tabs>
            </w:pPr>
          </w:p>
        </w:tc>
      </w:tr>
    </w:tbl>
    <w:p w14:paraId="23B3A6DC" w14:textId="4B447D21" w:rsidR="00F735ED" w:rsidRPr="00E01A34" w:rsidRDefault="00F735ED" w:rsidP="00F735ED">
      <w:pPr>
        <w:pStyle w:val="ListParagraph"/>
      </w:pPr>
      <w:r>
        <w:t>{%</w:t>
      </w:r>
      <w:r w:rsidR="00E413E2">
        <w:t>p</w:t>
      </w:r>
      <w:r>
        <w:t xml:space="preserve"> endif %}</w:t>
      </w:r>
    </w:p>
    <w:p w14:paraId="67B25F6E" w14:textId="77777777" w:rsidR="00F634FE" w:rsidRPr="00E01A34" w:rsidRDefault="00F634FE" w:rsidP="00EE2877">
      <w:pPr>
        <w:pStyle w:val="ListParagraph"/>
      </w:pPr>
    </w:p>
    <w:p w14:paraId="4103F858" w14:textId="77777777" w:rsidR="00B6237F" w:rsidRPr="00E01A34" w:rsidRDefault="00B6237F" w:rsidP="00B6237F">
      <w:pPr>
        <w:pStyle w:val="ListParagraph"/>
        <w:keepNext/>
        <w:rPr>
          <w:b/>
        </w:rPr>
      </w:pPr>
      <w:r w:rsidRPr="00E01A34">
        <w:rPr>
          <w:b/>
        </w:rPr>
        <w:t>Class 5 – Money or Property Held in Trust</w:t>
      </w:r>
    </w:p>
    <w:p w14:paraId="505B2BB3" w14:textId="13E929A9" w:rsidR="00B6237F" w:rsidRDefault="00FD1FB3" w:rsidP="00EE2877">
      <w:pPr>
        <w:pStyle w:val="ListParagraph"/>
      </w:pPr>
      <w:r>
        <w:t>{%</w:t>
      </w:r>
      <w:r w:rsidR="00E413E2">
        <w:t>p</w:t>
      </w:r>
      <w:r>
        <w:t xml:space="preserve"> if trust_property</w:t>
      </w:r>
      <w:r w:rsidR="00E4477E">
        <w:t xml:space="preserve"> | length</w:t>
      </w:r>
      <w:r>
        <w:t xml:space="preserve"> == 0%}</w:t>
      </w:r>
    </w:p>
    <w:p w14:paraId="71A730DE" w14:textId="77777777" w:rsidR="00FD1FB3" w:rsidRPr="00E01A34" w:rsidRDefault="00FD1FB3" w:rsidP="00FD1FB3">
      <w:pPr>
        <w:pStyle w:val="ListParagraph"/>
      </w:pPr>
      <w:r w:rsidRPr="00E01A34">
        <w:t>None</w:t>
      </w:r>
    </w:p>
    <w:p w14:paraId="3A9FB7E2" w14:textId="77777777" w:rsidR="000F2647" w:rsidRDefault="000F2647" w:rsidP="000F2647">
      <w:pPr>
        <w:pStyle w:val="ListParagraph"/>
      </w:pPr>
      <w:r>
        <w:t>{%p else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2676"/>
        <w:gridCol w:w="738"/>
        <w:gridCol w:w="2832"/>
      </w:tblGrid>
      <w:tr w:rsidR="00B6237F" w:rsidRPr="00E01A34" w14:paraId="59A43E66" w14:textId="77777777" w:rsidTr="00855F61">
        <w:tc>
          <w:tcPr>
            <w:tcW w:w="2502" w:type="dxa"/>
          </w:tcPr>
          <w:p w14:paraId="54A842CD" w14:textId="77777777" w:rsidR="00B6237F" w:rsidRPr="00E01A34" w:rsidRDefault="00A977DC" w:rsidP="00891447">
            <w:pPr>
              <w:keepNext/>
              <w:rPr>
                <w:b/>
              </w:rPr>
            </w:pPr>
            <w:r w:rsidRPr="00E01A34">
              <w:rPr>
                <w:b/>
              </w:rPr>
              <w:t>Property Description</w:t>
            </w:r>
          </w:p>
        </w:tc>
        <w:tc>
          <w:tcPr>
            <w:tcW w:w="3414" w:type="dxa"/>
            <w:gridSpan w:val="2"/>
          </w:tcPr>
          <w:p w14:paraId="561784F8" w14:textId="77777777" w:rsidR="00B6237F" w:rsidRPr="00E01A34" w:rsidRDefault="00B6237F" w:rsidP="00891447">
            <w:pPr>
              <w:rPr>
                <w:b/>
              </w:rPr>
            </w:pPr>
          </w:p>
        </w:tc>
        <w:tc>
          <w:tcPr>
            <w:tcW w:w="2832" w:type="dxa"/>
          </w:tcPr>
          <w:p w14:paraId="5F54F768" w14:textId="77777777" w:rsidR="00B6237F" w:rsidRPr="00E01A34" w:rsidRDefault="00A977DC" w:rsidP="00855F61">
            <w:pPr>
              <w:rPr>
                <w:b/>
              </w:rPr>
            </w:pPr>
            <w:r w:rsidRPr="00E01A34">
              <w:rPr>
                <w:b/>
              </w:rPr>
              <w:t>Value</w:t>
            </w:r>
          </w:p>
        </w:tc>
      </w:tr>
      <w:tr w:rsidR="00E413E2" w:rsidRPr="00E01A34" w14:paraId="6A86184B" w14:textId="77777777" w:rsidTr="00855F61">
        <w:tc>
          <w:tcPr>
            <w:tcW w:w="2502" w:type="dxa"/>
          </w:tcPr>
          <w:p w14:paraId="575AFD9E" w14:textId="579D90FD" w:rsidR="00E413E2" w:rsidRPr="00E01A34" w:rsidRDefault="00E413E2" w:rsidP="00891447">
            <w:pPr>
              <w:keepNext/>
              <w:rPr>
                <w:b/>
              </w:rPr>
            </w:pPr>
            <w:r>
              <w:t>{%tr for property in trust_property %}</w:t>
            </w:r>
          </w:p>
        </w:tc>
        <w:tc>
          <w:tcPr>
            <w:tcW w:w="3414" w:type="dxa"/>
            <w:gridSpan w:val="2"/>
          </w:tcPr>
          <w:p w14:paraId="58C078BE" w14:textId="77777777" w:rsidR="00E413E2" w:rsidRPr="00E01A34" w:rsidRDefault="00E413E2" w:rsidP="00891447">
            <w:pPr>
              <w:rPr>
                <w:b/>
              </w:rPr>
            </w:pPr>
          </w:p>
        </w:tc>
        <w:tc>
          <w:tcPr>
            <w:tcW w:w="2832" w:type="dxa"/>
          </w:tcPr>
          <w:p w14:paraId="6AE4E730" w14:textId="7B083663" w:rsidR="00E413E2" w:rsidRPr="00E01A34" w:rsidRDefault="00E413E2" w:rsidP="00855F61">
            <w:pPr>
              <w:rPr>
                <w:b/>
              </w:rPr>
            </w:pPr>
          </w:p>
        </w:tc>
      </w:tr>
      <w:tr w:rsidR="00855F61" w:rsidRPr="00E01A34" w14:paraId="1B3AF86E" w14:textId="77777777" w:rsidTr="00855F61">
        <w:tc>
          <w:tcPr>
            <w:tcW w:w="5916" w:type="dxa"/>
            <w:gridSpan w:val="3"/>
          </w:tcPr>
          <w:p w14:paraId="28FCB47A" w14:textId="61F3EFF2" w:rsidR="00855F61" w:rsidRPr="00E01A34" w:rsidRDefault="00855F61" w:rsidP="00891447">
            <w:pPr>
              <w:rPr>
                <w:b/>
              </w:rPr>
            </w:pPr>
            <w:r>
              <w:t>{{ property.name }}</w:t>
            </w:r>
          </w:p>
        </w:tc>
        <w:tc>
          <w:tcPr>
            <w:tcW w:w="2832" w:type="dxa"/>
          </w:tcPr>
          <w:p w14:paraId="01A4681E" w14:textId="051B65A3" w:rsidR="00855F61" w:rsidRDefault="00855F61" w:rsidP="00855F61">
            <w:r>
              <w:t>{{currency(property.value)}}</w:t>
            </w:r>
          </w:p>
        </w:tc>
      </w:tr>
      <w:tr w:rsidR="00E413E2" w:rsidRPr="00E01A34" w14:paraId="337A97A1" w14:textId="77777777" w:rsidTr="00855F61">
        <w:tc>
          <w:tcPr>
            <w:tcW w:w="5178" w:type="dxa"/>
            <w:gridSpan w:val="2"/>
          </w:tcPr>
          <w:p w14:paraId="2B5428EF" w14:textId="2B94C437" w:rsidR="00E413E2" w:rsidRDefault="00E413E2" w:rsidP="00FD1FB3">
            <w:pPr>
              <w:keepNext/>
            </w:pPr>
            <w:r>
              <w:t>{%tr endfor %}</w:t>
            </w:r>
          </w:p>
        </w:tc>
        <w:tc>
          <w:tcPr>
            <w:tcW w:w="3570" w:type="dxa"/>
            <w:gridSpan w:val="2"/>
          </w:tcPr>
          <w:p w14:paraId="56B33163" w14:textId="77777777" w:rsidR="00E413E2" w:rsidRPr="00E01A34" w:rsidRDefault="00E413E2" w:rsidP="00FD1FB3">
            <w:pPr>
              <w:tabs>
                <w:tab w:val="right" w:pos="1152"/>
              </w:tabs>
            </w:pPr>
          </w:p>
        </w:tc>
      </w:tr>
    </w:tbl>
    <w:p w14:paraId="42968686" w14:textId="05384E7C" w:rsidR="00F735ED" w:rsidRPr="00E01A34" w:rsidRDefault="00F735ED" w:rsidP="00F735ED">
      <w:pPr>
        <w:pStyle w:val="ListParagraph"/>
      </w:pPr>
      <w:r>
        <w:t>{%</w:t>
      </w:r>
      <w:r w:rsidR="00E413E2">
        <w:t>p</w:t>
      </w:r>
      <w:r>
        <w:t xml:space="preserve"> endif %}</w:t>
      </w:r>
    </w:p>
    <w:p w14:paraId="1A5569D3" w14:textId="77777777" w:rsidR="006B6DDD" w:rsidRPr="00E01A34" w:rsidRDefault="006B6DDD" w:rsidP="00B6237F">
      <w:pPr>
        <w:pStyle w:val="ListParagraph"/>
      </w:pPr>
    </w:p>
    <w:p w14:paraId="59C97CAC" w14:textId="77777777" w:rsidR="006B6DDD" w:rsidRPr="00E01A34" w:rsidRDefault="006B6DDD" w:rsidP="00C31746">
      <w:pPr>
        <w:pStyle w:val="ListParagraph"/>
        <w:keepNext/>
        <w:rPr>
          <w:b/>
        </w:rPr>
      </w:pPr>
      <w:r w:rsidRPr="00E01A34">
        <w:rPr>
          <w:b/>
        </w:rPr>
        <w:t>Class 6 – Debts Due State of Illinois and Others</w:t>
      </w:r>
    </w:p>
    <w:p w14:paraId="771C42C5" w14:textId="3FEF4518" w:rsidR="00FD1FB3" w:rsidRDefault="00FD1FB3" w:rsidP="00392B3B">
      <w:pPr>
        <w:pStyle w:val="ListParagraph"/>
      </w:pPr>
      <w:r>
        <w:t>{%</w:t>
      </w:r>
      <w:r w:rsidR="00E413E2">
        <w:t>p</w:t>
      </w:r>
      <w:r>
        <w:t xml:space="preserve"> if </w:t>
      </w:r>
      <w:r w:rsidR="00323841">
        <w:t>illinois_debt</w:t>
      </w:r>
      <w:r w:rsidR="006A3F5F">
        <w:t>s</w:t>
      </w:r>
      <w:r w:rsidR="00E4477E">
        <w:t xml:space="preserve"> | length</w:t>
      </w:r>
      <w:r>
        <w:t xml:space="preserve"> == 0%}</w:t>
      </w:r>
    </w:p>
    <w:p w14:paraId="123A7F3F" w14:textId="77777777" w:rsidR="00FD1FB3" w:rsidRPr="00E01A34" w:rsidRDefault="00FD1FB3" w:rsidP="00392B3B">
      <w:pPr>
        <w:pStyle w:val="ListParagraph"/>
      </w:pPr>
      <w:r w:rsidRPr="00E01A34">
        <w:t>None</w:t>
      </w:r>
    </w:p>
    <w:p w14:paraId="647EDD1A" w14:textId="77777777" w:rsidR="000F2647" w:rsidRDefault="000F2647" w:rsidP="000F2647">
      <w:pPr>
        <w:pStyle w:val="ListParagraph"/>
      </w:pPr>
      <w:r>
        <w:t>{%p else %}</w:t>
      </w:r>
    </w:p>
    <w:tbl>
      <w:tblPr>
        <w:tblStyle w:val="TableGrid"/>
        <w:tblW w:w="874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6"/>
        <w:gridCol w:w="136"/>
        <w:gridCol w:w="3953"/>
        <w:gridCol w:w="133"/>
        <w:gridCol w:w="1710"/>
      </w:tblGrid>
      <w:tr w:rsidR="006B6DDD" w:rsidRPr="00E01A34" w14:paraId="375E9160" w14:textId="77777777" w:rsidTr="00855F61">
        <w:tc>
          <w:tcPr>
            <w:tcW w:w="2952" w:type="dxa"/>
            <w:gridSpan w:val="2"/>
          </w:tcPr>
          <w:p w14:paraId="78F00EB1" w14:textId="77777777" w:rsidR="006B6DDD" w:rsidRPr="00E01A34" w:rsidRDefault="00E86076" w:rsidP="00891447">
            <w:pPr>
              <w:keepNext/>
              <w:rPr>
                <w:b/>
              </w:rPr>
            </w:pPr>
            <w:r w:rsidRPr="00E01A34">
              <w:rPr>
                <w:b/>
              </w:rPr>
              <w:t>Agency or Department</w:t>
            </w:r>
          </w:p>
        </w:tc>
        <w:tc>
          <w:tcPr>
            <w:tcW w:w="4086" w:type="dxa"/>
            <w:gridSpan w:val="2"/>
          </w:tcPr>
          <w:p w14:paraId="2C708640" w14:textId="77777777" w:rsidR="006B6DDD" w:rsidRPr="00E01A34" w:rsidRDefault="006B6DDD" w:rsidP="00891447">
            <w:pPr>
              <w:rPr>
                <w:b/>
              </w:rPr>
            </w:pPr>
            <w:r w:rsidRPr="00E01A34">
              <w:rPr>
                <w:b/>
              </w:rPr>
              <w:t>Address</w:t>
            </w:r>
          </w:p>
        </w:tc>
        <w:tc>
          <w:tcPr>
            <w:tcW w:w="1710" w:type="dxa"/>
          </w:tcPr>
          <w:p w14:paraId="73DB1918" w14:textId="77777777" w:rsidR="006B6DDD" w:rsidRPr="00E01A34" w:rsidRDefault="006B6DDD" w:rsidP="00891447">
            <w:pPr>
              <w:rPr>
                <w:b/>
              </w:rPr>
            </w:pPr>
            <w:r w:rsidRPr="00E01A34">
              <w:rPr>
                <w:b/>
              </w:rPr>
              <w:t>Amount owed</w:t>
            </w:r>
          </w:p>
        </w:tc>
      </w:tr>
      <w:tr w:rsidR="00855F61" w:rsidRPr="00E01A34" w14:paraId="7B1F88CF" w14:textId="77777777" w:rsidTr="008F030A">
        <w:tc>
          <w:tcPr>
            <w:tcW w:w="8748" w:type="dxa"/>
            <w:gridSpan w:val="5"/>
          </w:tcPr>
          <w:p w14:paraId="35E05B69" w14:textId="34AC1743" w:rsidR="00855F61" w:rsidRPr="00E01A34" w:rsidRDefault="00855F61" w:rsidP="00891447">
            <w:pPr>
              <w:rPr>
                <w:b/>
              </w:rPr>
            </w:pPr>
            <w:r>
              <w:t>{%tr for debt in illinois_debts %}</w:t>
            </w:r>
          </w:p>
        </w:tc>
      </w:tr>
      <w:tr w:rsidR="00855F61" w:rsidRPr="00E01A34" w14:paraId="043A4997" w14:textId="77777777" w:rsidTr="00855F61">
        <w:tc>
          <w:tcPr>
            <w:tcW w:w="2952" w:type="dxa"/>
            <w:gridSpan w:val="2"/>
          </w:tcPr>
          <w:p w14:paraId="2D7E0467" w14:textId="0E0CE3D9" w:rsidR="00855F61" w:rsidRDefault="00855F61" w:rsidP="00891447">
            <w:pPr>
              <w:keepNext/>
            </w:pPr>
            <w:r>
              <w:t>{{debt.name}}</w:t>
            </w:r>
          </w:p>
        </w:tc>
        <w:tc>
          <w:tcPr>
            <w:tcW w:w="4086" w:type="dxa"/>
            <w:gridSpan w:val="2"/>
          </w:tcPr>
          <w:p w14:paraId="567BBD55" w14:textId="4C7883BA" w:rsidR="00855F61" w:rsidRPr="00E01A34" w:rsidRDefault="00855F61" w:rsidP="00891447">
            <w:pPr>
              <w:rPr>
                <w:b/>
              </w:rPr>
            </w:pPr>
            <w:r>
              <w:t>{{debt.address.on_one_line(bare=True)}}</w:t>
            </w:r>
          </w:p>
        </w:tc>
        <w:tc>
          <w:tcPr>
            <w:tcW w:w="1710" w:type="dxa"/>
          </w:tcPr>
          <w:p w14:paraId="641B3E84" w14:textId="00DAF014" w:rsidR="00855F61" w:rsidRPr="00E01A34" w:rsidRDefault="00855F61" w:rsidP="00891447">
            <w:pPr>
              <w:rPr>
                <w:b/>
              </w:rPr>
            </w:pPr>
            <w:r>
              <w:t>{{ currency (debt.value)}}</w:t>
            </w:r>
          </w:p>
        </w:tc>
      </w:tr>
      <w:tr w:rsidR="00E94160" w:rsidRPr="00E01A34" w14:paraId="68AAC94E" w14:textId="77777777" w:rsidTr="00E94160">
        <w:tc>
          <w:tcPr>
            <w:tcW w:w="2816" w:type="dxa"/>
          </w:tcPr>
          <w:p w14:paraId="6035932C" w14:textId="027310A2" w:rsidR="00E94160" w:rsidRDefault="00E94160" w:rsidP="00891447">
            <w:pPr>
              <w:keepNext/>
            </w:pPr>
            <w:r>
              <w:t>{%tr endfor %}</w:t>
            </w:r>
          </w:p>
        </w:tc>
        <w:tc>
          <w:tcPr>
            <w:tcW w:w="4089" w:type="dxa"/>
            <w:gridSpan w:val="2"/>
          </w:tcPr>
          <w:p w14:paraId="025BF467" w14:textId="77777777" w:rsidR="00E94160" w:rsidRDefault="00E94160" w:rsidP="00891447"/>
        </w:tc>
        <w:tc>
          <w:tcPr>
            <w:tcW w:w="1843" w:type="dxa"/>
            <w:gridSpan w:val="2"/>
          </w:tcPr>
          <w:p w14:paraId="1CBBB8BC" w14:textId="77777777" w:rsidR="00E94160" w:rsidRPr="00E01A34" w:rsidRDefault="00E94160" w:rsidP="00323841">
            <w:pPr>
              <w:tabs>
                <w:tab w:val="right" w:pos="1152"/>
              </w:tabs>
            </w:pPr>
          </w:p>
        </w:tc>
      </w:tr>
    </w:tbl>
    <w:p w14:paraId="08A0EFCA" w14:textId="28CB795B" w:rsidR="00F735ED" w:rsidRPr="00E01A34" w:rsidRDefault="00F735ED" w:rsidP="00F735ED">
      <w:pPr>
        <w:pStyle w:val="ListParagraph"/>
      </w:pPr>
      <w:r>
        <w:t>{%</w:t>
      </w:r>
      <w:r w:rsidR="00E94160">
        <w:t>p</w:t>
      </w:r>
      <w:r>
        <w:t xml:space="preserve"> endif %}</w:t>
      </w:r>
    </w:p>
    <w:p w14:paraId="55108666" w14:textId="77777777" w:rsidR="00C90B52" w:rsidRPr="00E01A34" w:rsidRDefault="00C90B52" w:rsidP="00B6237F">
      <w:pPr>
        <w:pStyle w:val="ListParagraph"/>
      </w:pPr>
    </w:p>
    <w:p w14:paraId="7600D397" w14:textId="77777777" w:rsidR="00C90B52" w:rsidRPr="00E01A34" w:rsidRDefault="00C90B52" w:rsidP="00C31746">
      <w:pPr>
        <w:pStyle w:val="ListParagraph"/>
        <w:keepNext/>
        <w:rPr>
          <w:b/>
        </w:rPr>
      </w:pPr>
      <w:r w:rsidRPr="00E01A34">
        <w:rPr>
          <w:b/>
        </w:rPr>
        <w:t>Class 7 – All Other Claims</w:t>
      </w:r>
    </w:p>
    <w:p w14:paraId="0C85BF19" w14:textId="2E0A4C69" w:rsidR="00323841" w:rsidRDefault="00323841" w:rsidP="00392B3B">
      <w:pPr>
        <w:pStyle w:val="ListParagraph"/>
      </w:pPr>
      <w:r>
        <w:t>{%</w:t>
      </w:r>
      <w:r w:rsidR="00E94160">
        <w:t>p</w:t>
      </w:r>
      <w:r>
        <w:t xml:space="preserve"> if other_claims</w:t>
      </w:r>
      <w:r w:rsidR="00E4477E">
        <w:t xml:space="preserve"> | length</w:t>
      </w:r>
      <w:r>
        <w:t xml:space="preserve"> == 0%}</w:t>
      </w:r>
    </w:p>
    <w:p w14:paraId="0200EB97" w14:textId="77777777" w:rsidR="00323841" w:rsidRPr="00E01A34" w:rsidRDefault="00323841" w:rsidP="00392B3B">
      <w:pPr>
        <w:pStyle w:val="ListParagraph"/>
      </w:pPr>
      <w:r w:rsidRPr="00E01A34">
        <w:t>None</w:t>
      </w:r>
    </w:p>
    <w:p w14:paraId="61821C39" w14:textId="77777777" w:rsidR="000F2647" w:rsidRDefault="000F2647" w:rsidP="000F2647">
      <w:pPr>
        <w:pStyle w:val="ListParagraph"/>
      </w:pPr>
      <w:r>
        <w:t>{%p else %}</w:t>
      </w:r>
    </w:p>
    <w:tbl>
      <w:tblPr>
        <w:tblStyle w:val="TableGrid"/>
        <w:tblW w:w="885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4"/>
        <w:gridCol w:w="3824"/>
        <w:gridCol w:w="2046"/>
        <w:gridCol w:w="1412"/>
      </w:tblGrid>
      <w:tr w:rsidR="00855F61" w:rsidRPr="00E01A34" w14:paraId="175406B1" w14:textId="77777777" w:rsidTr="00855F61">
        <w:tc>
          <w:tcPr>
            <w:tcW w:w="1574" w:type="dxa"/>
          </w:tcPr>
          <w:p w14:paraId="6C7385E3" w14:textId="77777777" w:rsidR="00C31746" w:rsidRPr="00E01A34" w:rsidRDefault="00C31746" w:rsidP="00C31746">
            <w:pPr>
              <w:pStyle w:val="ListParagraph"/>
              <w:keepNext/>
              <w:ind w:left="0"/>
              <w:rPr>
                <w:b/>
              </w:rPr>
            </w:pPr>
            <w:r w:rsidRPr="00E01A34">
              <w:rPr>
                <w:b/>
              </w:rPr>
              <w:t>Name</w:t>
            </w:r>
          </w:p>
        </w:tc>
        <w:tc>
          <w:tcPr>
            <w:tcW w:w="3824" w:type="dxa"/>
          </w:tcPr>
          <w:p w14:paraId="26E43F1E" w14:textId="77777777" w:rsidR="00C31746" w:rsidRPr="00E01A34" w:rsidRDefault="00C31746" w:rsidP="00B6237F">
            <w:pPr>
              <w:pStyle w:val="ListParagraph"/>
              <w:ind w:left="0"/>
              <w:rPr>
                <w:b/>
              </w:rPr>
            </w:pPr>
            <w:r w:rsidRPr="00E01A34">
              <w:rPr>
                <w:b/>
              </w:rPr>
              <w:t>Address</w:t>
            </w:r>
          </w:p>
        </w:tc>
        <w:tc>
          <w:tcPr>
            <w:tcW w:w="2046" w:type="dxa"/>
          </w:tcPr>
          <w:p w14:paraId="1D5619DF" w14:textId="77777777" w:rsidR="00C31746" w:rsidRPr="00E01A34" w:rsidRDefault="00C31746" w:rsidP="00B6237F">
            <w:pPr>
              <w:pStyle w:val="ListParagraph"/>
              <w:ind w:left="0"/>
              <w:rPr>
                <w:b/>
              </w:rPr>
            </w:pPr>
            <w:r w:rsidRPr="00E01A34">
              <w:rPr>
                <w:b/>
              </w:rPr>
              <w:t>Description</w:t>
            </w:r>
          </w:p>
        </w:tc>
        <w:tc>
          <w:tcPr>
            <w:tcW w:w="1412" w:type="dxa"/>
          </w:tcPr>
          <w:p w14:paraId="0B2B4DCA" w14:textId="77777777" w:rsidR="00C31746" w:rsidRPr="00E01A34" w:rsidRDefault="00C31746" w:rsidP="00C31746">
            <w:pPr>
              <w:pStyle w:val="ListParagraph"/>
              <w:ind w:left="-108"/>
              <w:rPr>
                <w:b/>
              </w:rPr>
            </w:pPr>
            <w:r w:rsidRPr="00E01A34">
              <w:rPr>
                <w:b/>
              </w:rPr>
              <w:t>Amount owed</w:t>
            </w:r>
          </w:p>
        </w:tc>
      </w:tr>
      <w:tr w:rsidR="00855F61" w:rsidRPr="00E01A34" w14:paraId="1C9B2409" w14:textId="77777777" w:rsidTr="00FF5D06">
        <w:tc>
          <w:tcPr>
            <w:tcW w:w="8856" w:type="dxa"/>
            <w:gridSpan w:val="4"/>
          </w:tcPr>
          <w:p w14:paraId="29076ADB" w14:textId="006FAF22" w:rsidR="00855F61" w:rsidRPr="00E01A34" w:rsidRDefault="00855F61" w:rsidP="00C31746">
            <w:pPr>
              <w:pStyle w:val="ListParagraph"/>
              <w:ind w:left="-108"/>
              <w:rPr>
                <w:b/>
              </w:rPr>
            </w:pPr>
            <w:r>
              <w:t>{%tr for claim in other_claims %}</w:t>
            </w:r>
          </w:p>
        </w:tc>
      </w:tr>
      <w:tr w:rsidR="00855F61" w:rsidRPr="00E01A34" w14:paraId="20492E0A" w14:textId="77777777" w:rsidTr="00855F61">
        <w:tc>
          <w:tcPr>
            <w:tcW w:w="1574" w:type="dxa"/>
          </w:tcPr>
          <w:p w14:paraId="44E6FE8F" w14:textId="38B858DE" w:rsidR="00855F61" w:rsidRDefault="00855F61" w:rsidP="00855F61">
            <w:pPr>
              <w:pStyle w:val="ListParagraph"/>
              <w:keepNext/>
              <w:ind w:left="0"/>
            </w:pPr>
            <w:r>
              <w:lastRenderedPageBreak/>
              <w:t>{{claim.name}}</w:t>
            </w:r>
          </w:p>
        </w:tc>
        <w:tc>
          <w:tcPr>
            <w:tcW w:w="3824" w:type="dxa"/>
          </w:tcPr>
          <w:p w14:paraId="6CC09EA5" w14:textId="13D07057" w:rsidR="00855F61" w:rsidRPr="00E01A34" w:rsidRDefault="00855F61" w:rsidP="00855F61">
            <w:pPr>
              <w:pStyle w:val="ListParagraph"/>
              <w:ind w:left="0"/>
              <w:rPr>
                <w:b/>
              </w:rPr>
            </w:pPr>
            <w:r>
              <w:t>{{claim.address.on_one_line(bare=True)}}</w:t>
            </w:r>
          </w:p>
        </w:tc>
        <w:tc>
          <w:tcPr>
            <w:tcW w:w="2046" w:type="dxa"/>
          </w:tcPr>
          <w:p w14:paraId="349312F5" w14:textId="1D335945" w:rsidR="00855F61" w:rsidRPr="00E01A34" w:rsidRDefault="00855F61" w:rsidP="00855F61">
            <w:pPr>
              <w:pStyle w:val="ListParagraph"/>
              <w:ind w:left="0"/>
              <w:rPr>
                <w:b/>
              </w:rPr>
            </w:pPr>
            <w:r>
              <w:t>{{claim.description}}</w:t>
            </w:r>
          </w:p>
        </w:tc>
        <w:tc>
          <w:tcPr>
            <w:tcW w:w="1412" w:type="dxa"/>
          </w:tcPr>
          <w:p w14:paraId="094B13F4" w14:textId="0E032EFA" w:rsidR="00855F61" w:rsidRPr="00E01A34" w:rsidRDefault="00855F61" w:rsidP="00855F61">
            <w:pPr>
              <w:pStyle w:val="ListParagraph"/>
              <w:ind w:left="-108"/>
              <w:rPr>
                <w:b/>
              </w:rPr>
            </w:pPr>
            <w:r>
              <w:t>{{ currency (claim.value)}}</w:t>
            </w:r>
          </w:p>
        </w:tc>
      </w:tr>
      <w:tr w:rsidR="00855F61" w:rsidRPr="00E01A34" w14:paraId="5AEB0ABB" w14:textId="77777777" w:rsidTr="00686A81">
        <w:tc>
          <w:tcPr>
            <w:tcW w:w="8856" w:type="dxa"/>
            <w:gridSpan w:val="4"/>
          </w:tcPr>
          <w:p w14:paraId="2B619DAF" w14:textId="1A087F9E" w:rsidR="00855F61" w:rsidRPr="00E01A34" w:rsidRDefault="00855F61" w:rsidP="00855F61">
            <w:pPr>
              <w:pStyle w:val="ListParagraph"/>
              <w:tabs>
                <w:tab w:val="right" w:pos="1152"/>
              </w:tabs>
              <w:ind w:left="0"/>
            </w:pPr>
            <w:r>
              <w:t>{%tr endfor %}</w:t>
            </w:r>
          </w:p>
        </w:tc>
      </w:tr>
    </w:tbl>
    <w:p w14:paraId="20D78F4B" w14:textId="08AE9C28" w:rsidR="00F735ED" w:rsidRPr="00E01A34" w:rsidRDefault="00F735ED" w:rsidP="00F735ED">
      <w:pPr>
        <w:pStyle w:val="ListParagraph"/>
      </w:pPr>
      <w:r>
        <w:t>{%</w:t>
      </w:r>
      <w:r w:rsidR="00E94160">
        <w:t>p</w:t>
      </w:r>
      <w:r>
        <w:t xml:space="preserve"> endif %}</w:t>
      </w:r>
    </w:p>
    <w:p w14:paraId="6E837042" w14:textId="77777777" w:rsidR="00E62955" w:rsidRPr="00E01A34" w:rsidRDefault="00E62955" w:rsidP="00E62955">
      <w:pPr>
        <w:pStyle w:val="ListParagraph"/>
      </w:pPr>
      <w:r>
        <w:t>{%p endif %}</w:t>
      </w:r>
    </w:p>
    <w:p w14:paraId="0CA701B8" w14:textId="77777777" w:rsidR="00B6237F" w:rsidRPr="00E01A34" w:rsidRDefault="00B6237F" w:rsidP="00EE2877">
      <w:pPr>
        <w:pStyle w:val="ListParagraph"/>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gridCol w:w="7830"/>
      </w:tblGrid>
      <w:tr w:rsidR="00EA3428" w:rsidRPr="00E01A34" w14:paraId="05EEA735" w14:textId="77777777" w:rsidTr="00EA3428">
        <w:tc>
          <w:tcPr>
            <w:tcW w:w="468" w:type="dxa"/>
          </w:tcPr>
          <w:p w14:paraId="7DF9BA05" w14:textId="77777777" w:rsidR="00EA3428" w:rsidRPr="00E01A34" w:rsidRDefault="00EA3428" w:rsidP="00EA3428">
            <w:pPr>
              <w:ind w:right="-108"/>
            </w:pPr>
            <w:r w:rsidRPr="00E01A34">
              <w:t>7.5</w:t>
            </w:r>
          </w:p>
        </w:tc>
        <w:tc>
          <w:tcPr>
            <w:tcW w:w="7830" w:type="dxa"/>
          </w:tcPr>
          <w:p w14:paraId="70624B46" w14:textId="77777777" w:rsidR="00EA3428" w:rsidRPr="00E01A34" w:rsidRDefault="00EA3428" w:rsidP="00EA3428">
            <w:pPr>
              <w:ind w:left="-108"/>
            </w:pPr>
            <w:r w:rsidRPr="00E01A34">
              <w:t>I understand that all valid claims against the decedent's estate described in paragraph 7 must be paid by me from the decedent's estate before any distribution is made to any heir or legatee. I further understand that the decedent's estate should pay all claims in the order set forth above, and if the decedent's estate is insufficient to pay the claims in any one class, the claims in that class shall be paid pro rata.</w:t>
            </w:r>
          </w:p>
        </w:tc>
      </w:tr>
    </w:tbl>
    <w:p w14:paraId="2F914996" w14:textId="77777777" w:rsidR="00EA3428" w:rsidRPr="00E01A34" w:rsidRDefault="00EA3428" w:rsidP="00EE2877">
      <w:pPr>
        <w:pStyle w:val="ListParagraph"/>
      </w:pPr>
    </w:p>
    <w:p w14:paraId="73C0D535" w14:textId="77777777" w:rsidR="00971242" w:rsidRPr="00E01A34" w:rsidRDefault="00E52CC5" w:rsidP="00971242">
      <w:pPr>
        <w:pStyle w:val="ListParagraph"/>
        <w:numPr>
          <w:ilvl w:val="0"/>
          <w:numId w:val="5"/>
        </w:numPr>
      </w:pPr>
      <w:r w:rsidRPr="00E01A34">
        <w:t>There is no known unpaid claimant or contested claim against the decedent, except as stated in paragraph 7.</w:t>
      </w:r>
    </w:p>
    <w:p w14:paraId="47C04AAA" w14:textId="77777777" w:rsidR="00971242" w:rsidRPr="00E01A34" w:rsidRDefault="00971242" w:rsidP="007664CD">
      <w:pPr>
        <w:pStyle w:val="ListParagraph"/>
      </w:pPr>
    </w:p>
    <w:p w14:paraId="36FD31B4" w14:textId="77777777" w:rsidR="00E52CC5" w:rsidRPr="00E01A34" w:rsidRDefault="00E52CC5" w:rsidP="00290EBC">
      <w:pPr>
        <w:pStyle w:val="ListParagraph"/>
        <w:numPr>
          <w:ilvl w:val="0"/>
          <w:numId w:val="5"/>
        </w:numPr>
      </w:pPr>
      <w:r w:rsidRPr="00E01A34">
        <w:t>(a) The names and places of residence of any surviving spouse, minor children and adult dependent* children of the decedent are as follows:</w:t>
      </w:r>
    </w:p>
    <w:p w14:paraId="5D06FEAA" w14:textId="1F704274" w:rsidR="005B617C" w:rsidRDefault="005B617C" w:rsidP="005B617C">
      <w:pPr>
        <w:pStyle w:val="ListParagraph"/>
      </w:pPr>
      <w:r>
        <w:t xml:space="preserve">{%p if (heirs | length &gt; 0) or </w:t>
      </w:r>
      <w:r w:rsidR="00CC3D1B" w:rsidRPr="00CC3D1B">
        <w:t>surviving_spouse</w:t>
      </w:r>
      <w:r>
        <w:t xml:space="preserve"> %}</w:t>
      </w:r>
    </w:p>
    <w:tbl>
      <w:tblPr>
        <w:tblStyle w:val="TableGrid"/>
        <w:tblW w:w="9273"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2"/>
        <w:gridCol w:w="4220"/>
        <w:gridCol w:w="2661"/>
      </w:tblGrid>
      <w:tr w:rsidR="00682786" w:rsidRPr="00E01A34" w14:paraId="0E90A9F5" w14:textId="77777777" w:rsidTr="000F2647">
        <w:tc>
          <w:tcPr>
            <w:tcW w:w="2415" w:type="dxa"/>
            <w:vAlign w:val="bottom"/>
          </w:tcPr>
          <w:p w14:paraId="6899850B" w14:textId="77777777" w:rsidR="00682786" w:rsidRPr="00E01A34" w:rsidRDefault="00682786" w:rsidP="00CF714D">
            <w:pPr>
              <w:pStyle w:val="ListParagraph"/>
              <w:keepNext/>
              <w:ind w:left="0"/>
              <w:rPr>
                <w:b/>
              </w:rPr>
            </w:pPr>
            <w:r w:rsidRPr="00E01A34">
              <w:rPr>
                <w:b/>
              </w:rPr>
              <w:t>Name and Relationship</w:t>
            </w:r>
          </w:p>
        </w:tc>
        <w:tc>
          <w:tcPr>
            <w:tcW w:w="4197" w:type="dxa"/>
            <w:vAlign w:val="bottom"/>
          </w:tcPr>
          <w:p w14:paraId="6491E06B" w14:textId="77777777" w:rsidR="00682786" w:rsidRPr="00E01A34" w:rsidRDefault="00682786" w:rsidP="00CF714D">
            <w:pPr>
              <w:pStyle w:val="ListParagraph"/>
              <w:ind w:left="0"/>
              <w:rPr>
                <w:b/>
              </w:rPr>
            </w:pPr>
            <w:r w:rsidRPr="00E01A34">
              <w:rPr>
                <w:b/>
              </w:rPr>
              <w:t>Place of Residence</w:t>
            </w:r>
          </w:p>
        </w:tc>
        <w:tc>
          <w:tcPr>
            <w:tcW w:w="2661" w:type="dxa"/>
          </w:tcPr>
          <w:p w14:paraId="4B5B5884" w14:textId="77777777" w:rsidR="00682786" w:rsidRPr="00E01A34" w:rsidRDefault="00682786" w:rsidP="00682786">
            <w:pPr>
              <w:pStyle w:val="ListParagraph"/>
              <w:ind w:left="0"/>
              <w:rPr>
                <w:b/>
              </w:rPr>
            </w:pPr>
            <w:r w:rsidRPr="00E01A34">
              <w:rPr>
                <w:b/>
              </w:rPr>
              <w:t>Age of</w:t>
            </w:r>
          </w:p>
          <w:p w14:paraId="0A5F8C29" w14:textId="10450CEF" w:rsidR="00682786" w:rsidRPr="00E01A34" w:rsidRDefault="00BA58D4" w:rsidP="00682786">
            <w:pPr>
              <w:pStyle w:val="ListParagraph"/>
              <w:keepNext/>
              <w:ind w:left="0"/>
              <w:rPr>
                <w:b/>
              </w:rPr>
            </w:pPr>
            <w:r w:rsidRPr="00E01A34">
              <w:rPr>
                <w:b/>
              </w:rPr>
              <w:t>M</w:t>
            </w:r>
            <w:r w:rsidR="00682786" w:rsidRPr="00E01A34">
              <w:rPr>
                <w:b/>
              </w:rPr>
              <w:t>inor</w:t>
            </w:r>
            <w:r>
              <w:rPr>
                <w:b/>
              </w:rPr>
              <w:t xml:space="preserve"> or adult dependent</w:t>
            </w:r>
            <w:r w:rsidR="00682786" w:rsidRPr="00E01A34">
              <w:rPr>
                <w:b/>
              </w:rPr>
              <w:t xml:space="preserve"> child</w:t>
            </w:r>
          </w:p>
        </w:tc>
      </w:tr>
      <w:tr w:rsidR="005B617C" w:rsidRPr="00E01A34" w14:paraId="4043CE09" w14:textId="77777777" w:rsidTr="000F2647">
        <w:tc>
          <w:tcPr>
            <w:tcW w:w="2415" w:type="dxa"/>
            <w:vAlign w:val="bottom"/>
          </w:tcPr>
          <w:p w14:paraId="009742D2" w14:textId="382BDF3D" w:rsidR="005B617C" w:rsidRPr="00E01A34" w:rsidRDefault="005B617C" w:rsidP="00CC3D1B">
            <w:pPr>
              <w:pStyle w:val="ListParagraph"/>
              <w:keepNext/>
              <w:ind w:left="0"/>
              <w:rPr>
                <w:b/>
              </w:rPr>
            </w:pPr>
            <w:r>
              <w:t xml:space="preserve">{%tr </w:t>
            </w:r>
            <w:r w:rsidR="00CC3D1B">
              <w:t xml:space="preserve">if </w:t>
            </w:r>
            <w:r w:rsidR="00CC3D1B" w:rsidRPr="00CC3D1B">
              <w:t>surviving_spouse</w:t>
            </w:r>
            <w:r>
              <w:t xml:space="preserve"> %}</w:t>
            </w:r>
          </w:p>
        </w:tc>
        <w:tc>
          <w:tcPr>
            <w:tcW w:w="4197" w:type="dxa"/>
            <w:vAlign w:val="bottom"/>
          </w:tcPr>
          <w:p w14:paraId="45EB18E1" w14:textId="77777777" w:rsidR="005B617C" w:rsidRPr="00E01A34" w:rsidRDefault="005B617C" w:rsidP="00CF714D">
            <w:pPr>
              <w:pStyle w:val="ListParagraph"/>
              <w:ind w:left="0"/>
              <w:rPr>
                <w:b/>
              </w:rPr>
            </w:pPr>
          </w:p>
        </w:tc>
        <w:tc>
          <w:tcPr>
            <w:tcW w:w="2661" w:type="dxa"/>
          </w:tcPr>
          <w:p w14:paraId="6726381E" w14:textId="77777777" w:rsidR="005B617C" w:rsidRPr="00E01A34" w:rsidRDefault="005B617C" w:rsidP="00682786">
            <w:pPr>
              <w:pStyle w:val="ListParagraph"/>
              <w:ind w:left="0"/>
              <w:rPr>
                <w:b/>
              </w:rPr>
            </w:pPr>
          </w:p>
        </w:tc>
      </w:tr>
      <w:tr w:rsidR="005B617C" w:rsidRPr="00E01A34" w14:paraId="18EECD4E" w14:textId="77777777" w:rsidTr="000F2647">
        <w:tc>
          <w:tcPr>
            <w:tcW w:w="2415" w:type="dxa"/>
            <w:vAlign w:val="bottom"/>
          </w:tcPr>
          <w:p w14:paraId="42E4CF27" w14:textId="41F3B57F" w:rsidR="005B617C" w:rsidRPr="00E01A34" w:rsidRDefault="005B617C" w:rsidP="005B617C">
            <w:pPr>
              <w:pStyle w:val="ListParagraph"/>
              <w:keepNext/>
              <w:ind w:left="0"/>
              <w:rPr>
                <w:b/>
              </w:rPr>
            </w:pPr>
            <w:r>
              <w:t xml:space="preserve">{{ </w:t>
            </w:r>
            <w:r w:rsidR="00CC3D1B">
              <w:t>spouse</w:t>
            </w:r>
            <w:r>
              <w:t>.name }}</w:t>
            </w:r>
            <w:r w:rsidRPr="00E01A34">
              <w:t xml:space="preserve">, </w:t>
            </w:r>
            <w:r>
              <w:t>{{</w:t>
            </w:r>
            <w:r w:rsidR="00CC3D1B">
              <w:t>spouse</w:t>
            </w:r>
            <w:r>
              <w:t>.relationship}}</w:t>
            </w:r>
          </w:p>
        </w:tc>
        <w:tc>
          <w:tcPr>
            <w:tcW w:w="4197" w:type="dxa"/>
            <w:vAlign w:val="bottom"/>
          </w:tcPr>
          <w:p w14:paraId="5EEBE3BB" w14:textId="35077113" w:rsidR="005B617C" w:rsidRPr="00E01A34" w:rsidRDefault="005B617C" w:rsidP="00CC3D1B">
            <w:pPr>
              <w:pStyle w:val="ListParagraph"/>
              <w:ind w:left="0"/>
              <w:rPr>
                <w:b/>
              </w:rPr>
            </w:pPr>
            <w:r>
              <w:t>{{</w:t>
            </w:r>
            <w:r w:rsidR="00CC3D1B">
              <w:t>spouse</w:t>
            </w:r>
            <w:r>
              <w:t>.address.on_one_line(bare=True)}}</w:t>
            </w:r>
          </w:p>
        </w:tc>
        <w:tc>
          <w:tcPr>
            <w:tcW w:w="2661" w:type="dxa"/>
          </w:tcPr>
          <w:p w14:paraId="1A8C7199" w14:textId="77777777" w:rsidR="005B617C" w:rsidRPr="00E01A34" w:rsidRDefault="005B617C" w:rsidP="00682786">
            <w:pPr>
              <w:pStyle w:val="ListParagraph"/>
              <w:ind w:left="0"/>
              <w:rPr>
                <w:b/>
              </w:rPr>
            </w:pPr>
          </w:p>
        </w:tc>
      </w:tr>
      <w:tr w:rsidR="005B617C" w:rsidRPr="00E01A34" w14:paraId="51492509" w14:textId="77777777" w:rsidTr="000F2647">
        <w:tc>
          <w:tcPr>
            <w:tcW w:w="2415" w:type="dxa"/>
            <w:vAlign w:val="bottom"/>
          </w:tcPr>
          <w:p w14:paraId="7D3F9BAD" w14:textId="6E629789" w:rsidR="005B617C" w:rsidRPr="00E01A34" w:rsidRDefault="005B617C" w:rsidP="00CC3D1B">
            <w:pPr>
              <w:pStyle w:val="ListParagraph"/>
              <w:keepNext/>
              <w:ind w:left="0"/>
              <w:rPr>
                <w:b/>
              </w:rPr>
            </w:pPr>
            <w:r>
              <w:t xml:space="preserve">{%tr </w:t>
            </w:r>
            <w:r w:rsidR="00CC3D1B">
              <w:t>endif</w:t>
            </w:r>
            <w:r>
              <w:t xml:space="preserve"> %}</w:t>
            </w:r>
          </w:p>
        </w:tc>
        <w:tc>
          <w:tcPr>
            <w:tcW w:w="4197" w:type="dxa"/>
            <w:vAlign w:val="bottom"/>
          </w:tcPr>
          <w:p w14:paraId="0C44281F" w14:textId="77777777" w:rsidR="005B617C" w:rsidRPr="00E01A34" w:rsidRDefault="005B617C" w:rsidP="00CF714D">
            <w:pPr>
              <w:pStyle w:val="ListParagraph"/>
              <w:ind w:left="0"/>
              <w:rPr>
                <w:b/>
              </w:rPr>
            </w:pPr>
          </w:p>
        </w:tc>
        <w:tc>
          <w:tcPr>
            <w:tcW w:w="2661" w:type="dxa"/>
          </w:tcPr>
          <w:p w14:paraId="2DC3F2DF" w14:textId="77777777" w:rsidR="005B617C" w:rsidRPr="00E01A34" w:rsidRDefault="005B617C" w:rsidP="00682786">
            <w:pPr>
              <w:pStyle w:val="ListParagraph"/>
              <w:ind w:left="0"/>
              <w:rPr>
                <w:b/>
              </w:rPr>
            </w:pPr>
          </w:p>
        </w:tc>
      </w:tr>
      <w:tr w:rsidR="00E94160" w:rsidRPr="00E01A34" w14:paraId="3545A0F6" w14:textId="77777777" w:rsidTr="000F2647">
        <w:tc>
          <w:tcPr>
            <w:tcW w:w="2415" w:type="dxa"/>
            <w:vAlign w:val="bottom"/>
          </w:tcPr>
          <w:p w14:paraId="3F37A43D" w14:textId="2EC555D3" w:rsidR="00E94160" w:rsidRPr="00E01A34" w:rsidRDefault="00E94160" w:rsidP="00E94160">
            <w:pPr>
              <w:pStyle w:val="ListParagraph"/>
              <w:keepNext/>
              <w:ind w:left="0"/>
              <w:rPr>
                <w:b/>
              </w:rPr>
            </w:pPr>
            <w:r>
              <w:t>{%tr for relative in heirs %}</w:t>
            </w:r>
          </w:p>
        </w:tc>
        <w:tc>
          <w:tcPr>
            <w:tcW w:w="4197" w:type="dxa"/>
            <w:vAlign w:val="bottom"/>
          </w:tcPr>
          <w:p w14:paraId="54A482DD" w14:textId="77777777" w:rsidR="00E94160" w:rsidRPr="00E01A34" w:rsidRDefault="00E94160" w:rsidP="00CF714D">
            <w:pPr>
              <w:pStyle w:val="ListParagraph"/>
              <w:ind w:left="0"/>
              <w:rPr>
                <w:b/>
              </w:rPr>
            </w:pPr>
          </w:p>
        </w:tc>
        <w:tc>
          <w:tcPr>
            <w:tcW w:w="2661" w:type="dxa"/>
          </w:tcPr>
          <w:p w14:paraId="463D35CC" w14:textId="77777777" w:rsidR="00E94160" w:rsidRPr="00E01A34" w:rsidRDefault="00E94160" w:rsidP="00682786">
            <w:pPr>
              <w:pStyle w:val="ListParagraph"/>
              <w:ind w:left="0"/>
              <w:rPr>
                <w:b/>
              </w:rPr>
            </w:pPr>
          </w:p>
        </w:tc>
      </w:tr>
      <w:tr w:rsidR="00682786" w:rsidRPr="00E01A34" w14:paraId="05D460F6" w14:textId="77777777" w:rsidTr="000F2647">
        <w:tc>
          <w:tcPr>
            <w:tcW w:w="2392" w:type="dxa"/>
          </w:tcPr>
          <w:p w14:paraId="2841CFAA" w14:textId="7357CC07" w:rsidR="00682786" w:rsidRPr="00E01A34" w:rsidRDefault="008B2212" w:rsidP="008B2212">
            <w:pPr>
              <w:pStyle w:val="ListParagraph"/>
              <w:keepNext/>
              <w:ind w:left="0"/>
            </w:pPr>
            <w:r>
              <w:t>{{ relative.name }}</w:t>
            </w:r>
            <w:r w:rsidR="00682786" w:rsidRPr="00E01A34">
              <w:t xml:space="preserve">, </w:t>
            </w:r>
            <w:r>
              <w:t>{{relative.relationship}}</w:t>
            </w:r>
          </w:p>
        </w:tc>
        <w:tc>
          <w:tcPr>
            <w:tcW w:w="4220" w:type="dxa"/>
          </w:tcPr>
          <w:p w14:paraId="7FC86D44" w14:textId="40E1573A" w:rsidR="00682786" w:rsidRPr="00E01A34" w:rsidRDefault="008B2212" w:rsidP="00682786">
            <w:pPr>
              <w:pStyle w:val="ListParagraph"/>
              <w:keepNext/>
              <w:ind w:left="0"/>
            </w:pPr>
            <w:r>
              <w:t>{{relative.address.</w:t>
            </w:r>
            <w:r w:rsidR="00463776">
              <w:t>on_</w:t>
            </w:r>
            <w:r>
              <w:t>one_line(bare=True)}}</w:t>
            </w:r>
          </w:p>
        </w:tc>
        <w:tc>
          <w:tcPr>
            <w:tcW w:w="2661" w:type="dxa"/>
          </w:tcPr>
          <w:p w14:paraId="4714D8F7" w14:textId="346F43B0" w:rsidR="00682786" w:rsidRPr="00E01A34" w:rsidRDefault="008B2212" w:rsidP="00C746C8">
            <w:pPr>
              <w:pStyle w:val="ListParagraph"/>
              <w:ind w:left="0"/>
            </w:pPr>
            <w:r>
              <w:t>{{relative.age</w:t>
            </w:r>
            <w:r w:rsidR="00B72E72">
              <w:t>_in_years()</w:t>
            </w:r>
            <w:r>
              <w:t>}}</w:t>
            </w:r>
          </w:p>
        </w:tc>
      </w:tr>
      <w:tr w:rsidR="00E94160" w:rsidRPr="00E01A34" w14:paraId="426E1D48" w14:textId="77777777" w:rsidTr="000F2647">
        <w:tc>
          <w:tcPr>
            <w:tcW w:w="2392" w:type="dxa"/>
          </w:tcPr>
          <w:p w14:paraId="226E261B" w14:textId="2E9ABA65" w:rsidR="00E94160" w:rsidRDefault="00E94160" w:rsidP="008B2212">
            <w:pPr>
              <w:pStyle w:val="ListParagraph"/>
              <w:keepNext/>
              <w:ind w:left="0"/>
            </w:pPr>
            <w:r>
              <w:t>{%tr endfor %}</w:t>
            </w:r>
          </w:p>
        </w:tc>
        <w:tc>
          <w:tcPr>
            <w:tcW w:w="4220" w:type="dxa"/>
          </w:tcPr>
          <w:p w14:paraId="76B890F5" w14:textId="77777777" w:rsidR="00E94160" w:rsidRDefault="00E94160" w:rsidP="00682786">
            <w:pPr>
              <w:pStyle w:val="ListParagraph"/>
              <w:keepNext/>
              <w:ind w:left="0"/>
            </w:pPr>
          </w:p>
        </w:tc>
        <w:tc>
          <w:tcPr>
            <w:tcW w:w="2661" w:type="dxa"/>
          </w:tcPr>
          <w:p w14:paraId="219DEBDC" w14:textId="77777777" w:rsidR="00E94160" w:rsidRDefault="00E94160" w:rsidP="00C746C8">
            <w:pPr>
              <w:pStyle w:val="ListParagraph"/>
              <w:ind w:left="0"/>
            </w:pPr>
          </w:p>
        </w:tc>
      </w:tr>
    </w:tbl>
    <w:p w14:paraId="57819F88" w14:textId="77777777" w:rsidR="000F2647" w:rsidRDefault="000F2647" w:rsidP="000F2647">
      <w:pPr>
        <w:pStyle w:val="ListParagraph"/>
      </w:pPr>
      <w:r>
        <w:t>{%p else %}</w:t>
      </w:r>
    </w:p>
    <w:p w14:paraId="2AD29646" w14:textId="77777777" w:rsidR="009D59EC" w:rsidRPr="00E01A34" w:rsidRDefault="00290EBC" w:rsidP="007664CD">
      <w:pPr>
        <w:pStyle w:val="ListParagraph"/>
      </w:pPr>
      <w:r w:rsidRPr="00E01A34">
        <w:t>Not applicable</w:t>
      </w:r>
    </w:p>
    <w:p w14:paraId="6BDBC8FA" w14:textId="35454049" w:rsidR="009D59EC" w:rsidRPr="00E01A34" w:rsidRDefault="003A25CA" w:rsidP="007664CD">
      <w:pPr>
        <w:pStyle w:val="ListParagraph"/>
      </w:pPr>
      <w:r>
        <w:t>{%</w:t>
      </w:r>
      <w:r w:rsidR="00E94160">
        <w:t>p</w:t>
      </w:r>
      <w:r>
        <w:t xml:space="preserve"> endif %}</w:t>
      </w:r>
    </w:p>
    <w:p w14:paraId="69BA1EF2" w14:textId="77777777" w:rsidR="00290EBC" w:rsidRPr="00E01A34" w:rsidRDefault="00290EBC" w:rsidP="007664CD">
      <w:pPr>
        <w:pStyle w:val="ListParagraph"/>
      </w:pPr>
    </w:p>
    <w:p w14:paraId="24421B22" w14:textId="77777777" w:rsidR="001709B9" w:rsidRPr="00E01A34" w:rsidRDefault="001709B9" w:rsidP="000E056C">
      <w:pPr>
        <w:ind w:left="720"/>
      </w:pPr>
      <w:r w:rsidRPr="00E01A34">
        <w:t>*(Note: An adult dependent child is one who is unable to maintain himself and is likely to become a public charge.)</w:t>
      </w:r>
    </w:p>
    <w:p w14:paraId="1717AC70" w14:textId="77777777" w:rsidR="001709B9" w:rsidRPr="00E01A34" w:rsidRDefault="001709B9" w:rsidP="007664CD">
      <w:pPr>
        <w:pStyle w:val="ListParagraph"/>
      </w:pPr>
    </w:p>
    <w:p w14:paraId="023F0A4D" w14:textId="6DD5F764" w:rsidR="001709B9" w:rsidRPr="00E01A34" w:rsidRDefault="001709B9" w:rsidP="000E056C">
      <w:pPr>
        <w:ind w:left="720"/>
      </w:pPr>
      <w:r w:rsidRPr="00E01A34">
        <w:t>(b) The award allowable to the surviving spouse of a decedent who was an Illinois resident is</w:t>
      </w:r>
      <w:r w:rsidR="004D3AF7">
        <w:t>:</w:t>
      </w:r>
      <w:r w:rsidR="00950E94">
        <w:t xml:space="preserve"> </w:t>
      </w:r>
      <w:r w:rsidR="008B2212">
        <w:t>{% if surviving_spouse</w:t>
      </w:r>
      <w:r w:rsidR="003C02F6">
        <w:t xml:space="preserve"> and heirs | length == 0</w:t>
      </w:r>
      <w:r w:rsidR="008B2212">
        <w:t xml:space="preserve"> %}</w:t>
      </w:r>
      <w:r w:rsidR="005932AF" w:rsidRPr="00E01A34">
        <w:t>$</w:t>
      </w:r>
      <w:r w:rsidR="008B2212">
        <w:t>{% endif %}{{spouse_award}}</w:t>
      </w:r>
    </w:p>
    <w:p w14:paraId="477AD5A2" w14:textId="4C13B387" w:rsidR="001709B9" w:rsidRPr="00E01A34" w:rsidRDefault="001709B9" w:rsidP="001709B9">
      <w:pPr>
        <w:pStyle w:val="ListParagraph"/>
      </w:pPr>
      <w:r w:rsidRPr="00E01A34">
        <w:t>(</w:t>
      </w:r>
      <w:r w:rsidR="004A5D8B">
        <w:t>{{currency(spouse_limit)}}</w:t>
      </w:r>
      <w:r w:rsidRPr="00E01A34">
        <w:t xml:space="preserve">, plus </w:t>
      </w:r>
      <w:r w:rsidR="004A5D8B">
        <w:t>{{currency(child_limit)}}</w:t>
      </w:r>
      <w:r w:rsidRPr="00E01A34">
        <w:t xml:space="preserve"> multiplied by the number of minor children and adult dependent children who resided with the surviving spouse at the time of the decedent's death. If any such child did not reside with the surviving spouse at the time of the decedent's death, so indicate).</w:t>
      </w:r>
    </w:p>
    <w:p w14:paraId="4E628165" w14:textId="77777777" w:rsidR="00406AC4" w:rsidRPr="00E01A34" w:rsidRDefault="00406AC4" w:rsidP="001709B9">
      <w:pPr>
        <w:pStyle w:val="ListParagraph"/>
      </w:pPr>
    </w:p>
    <w:p w14:paraId="63E1A372" w14:textId="194EF9F7" w:rsidR="008B2212" w:rsidRDefault="008B2212" w:rsidP="003C02F6">
      <w:pPr>
        <w:ind w:left="720"/>
      </w:pPr>
      <w:r>
        <w:t>{%</w:t>
      </w:r>
      <w:r w:rsidR="00E94160">
        <w:t>p</w:t>
      </w:r>
      <w:r>
        <w:t xml:space="preserve"> if su</w:t>
      </w:r>
      <w:r w:rsidR="00E94160">
        <w:t xml:space="preserve">rviving_spouse </w:t>
      </w:r>
      <w:r w:rsidR="003C02F6">
        <w:t xml:space="preserve"> and </w:t>
      </w:r>
      <w:r w:rsidR="00E94160">
        <w:t>heirs</w:t>
      </w:r>
      <w:r w:rsidR="00E4477E">
        <w:t xml:space="preserve"> | length</w:t>
      </w:r>
      <w:r>
        <w:t xml:space="preserve"> &gt; 1 %}</w:t>
      </w:r>
    </w:p>
    <w:p w14:paraId="1D53DE95" w14:textId="356B9EC2" w:rsidR="002C6A5D" w:rsidRPr="00E01A34" w:rsidRDefault="00392B3B" w:rsidP="002C6A5D">
      <w:pPr>
        <w:ind w:firstLine="720"/>
      </w:pPr>
      <w:r>
        <w:lastRenderedPageBreak/>
        <w:t>{%</w:t>
      </w:r>
      <w:r w:rsidR="00E94160">
        <w:t xml:space="preserve">p </w:t>
      </w:r>
      <w:r>
        <w:t>if non_reside_children</w:t>
      </w:r>
      <w:r w:rsidR="00E4477E">
        <w:t xml:space="preserve"> | length</w:t>
      </w:r>
      <w:r w:rsidR="00D1645C">
        <w:t xml:space="preserve"> </w:t>
      </w:r>
      <w:r>
        <w:t>&gt; 0%}</w:t>
      </w:r>
    </w:p>
    <w:p w14:paraId="78194195" w14:textId="2424687E" w:rsidR="002C6AE5" w:rsidRDefault="002C6A5D" w:rsidP="00600F5F">
      <w:pPr>
        <w:ind w:left="720"/>
      </w:pPr>
      <w:r w:rsidRPr="00E01A34">
        <w:t xml:space="preserve">At the time of the decedent's death, the following minor or </w:t>
      </w:r>
      <w:r w:rsidR="00BA58D4">
        <w:t>a</w:t>
      </w:r>
      <w:r w:rsidR="00BA58D4" w:rsidRPr="00E01A34">
        <w:t>dult dependent children</w:t>
      </w:r>
      <w:r w:rsidR="00BA58D4">
        <w:t xml:space="preserve"> </w:t>
      </w:r>
      <w:r w:rsidRPr="00E01A34">
        <w:t>of the decedent did not reside with the surviving spouse:</w:t>
      </w:r>
      <w:r w:rsidR="002C6AE5">
        <w:t xml:space="preserve"> </w:t>
      </w:r>
      <w:r w:rsidR="00392B3B">
        <w:t>{% for child in non_reside_children %}{{child.name}} {%</w:t>
      </w:r>
      <w:r w:rsidR="00E94160">
        <w:t xml:space="preserve"> </w:t>
      </w:r>
      <w:r w:rsidR="00392B3B">
        <w:t>endfor</w:t>
      </w:r>
      <w:r w:rsidR="00E94160">
        <w:t xml:space="preserve"> </w:t>
      </w:r>
      <w:r w:rsidR="00392B3B">
        <w:t>%}</w:t>
      </w:r>
      <w:r w:rsidR="00095C54">
        <w:t>.</w:t>
      </w:r>
    </w:p>
    <w:p w14:paraId="2402D7B7" w14:textId="27195EEB" w:rsidR="00A66DE0" w:rsidRDefault="00AD767A" w:rsidP="002C6A5D">
      <w:pPr>
        <w:ind w:firstLine="720"/>
      </w:pPr>
      <w:r>
        <w:t>{%</w:t>
      </w:r>
      <w:r w:rsidR="00E94160">
        <w:t>p</w:t>
      </w:r>
      <w:r>
        <w:t xml:space="preserve"> endif %}</w:t>
      </w:r>
    </w:p>
    <w:p w14:paraId="2E633C86" w14:textId="507C967E" w:rsidR="002C6A5D" w:rsidRDefault="00B51EA4" w:rsidP="003C02F6">
      <w:pPr>
        <w:ind w:firstLine="720"/>
      </w:pPr>
      <w:r>
        <w:t>{%p endif %}</w:t>
      </w:r>
    </w:p>
    <w:p w14:paraId="3015BE31" w14:textId="39AF3A19" w:rsidR="004E71C6" w:rsidRPr="00E01A34" w:rsidRDefault="004E71C6" w:rsidP="000E056C">
      <w:pPr>
        <w:ind w:left="720"/>
      </w:pPr>
      <w:r w:rsidRPr="00E01A34">
        <w:t xml:space="preserve">(c) If there is no surviving spouse, the award allowable to the minor children and adult dependent children of a decedent who was an Illinois resident is: </w:t>
      </w:r>
      <w:r w:rsidR="00AD767A">
        <w:t>{{child_only_award}}</w:t>
      </w:r>
    </w:p>
    <w:p w14:paraId="4D2E2BA7" w14:textId="052CC1EB" w:rsidR="004E71C6" w:rsidRPr="00E01A34" w:rsidRDefault="004E71C6" w:rsidP="000E056C">
      <w:pPr>
        <w:ind w:left="720"/>
      </w:pPr>
      <w:r w:rsidRPr="00E01A34">
        <w:t>(</w:t>
      </w:r>
      <w:r w:rsidR="004A5D8B">
        <w:t>{{currency(spouse_limit)}}</w:t>
      </w:r>
      <w:r w:rsidRPr="00E01A34">
        <w:t xml:space="preserve">, plus </w:t>
      </w:r>
      <w:r w:rsidR="004A5D8B">
        <w:t>{{currency(child_limit)}}</w:t>
      </w:r>
      <w:r w:rsidRPr="00E01A34">
        <w:t xml:space="preserve"> multiplied by the number of minor children and adult dependent children), to be divided among them in equal shares.</w:t>
      </w:r>
    </w:p>
    <w:p w14:paraId="7F4D74F0" w14:textId="77777777" w:rsidR="002C6A5D" w:rsidRPr="00E01A34" w:rsidRDefault="002C6A5D" w:rsidP="001709B9">
      <w:pPr>
        <w:pStyle w:val="ListParagraph"/>
        <w:rPr>
          <w:b/>
        </w:rPr>
      </w:pPr>
    </w:p>
    <w:p w14:paraId="598C2222" w14:textId="6BD9D0C8" w:rsidR="00E46C27" w:rsidRPr="00E01A34" w:rsidRDefault="00F735ED" w:rsidP="001709B9">
      <w:pPr>
        <w:pStyle w:val="ListParagraph"/>
      </w:pPr>
      <w:r>
        <w:t>{%</w:t>
      </w:r>
      <w:r w:rsidR="00E94160">
        <w:t>p</w:t>
      </w:r>
      <w:r w:rsidR="003B072D">
        <w:t xml:space="preserve"> </w:t>
      </w:r>
      <w:r w:rsidR="00917BEE">
        <w:t xml:space="preserve">if </w:t>
      </w:r>
      <w:r w:rsidR="003B072D">
        <w:t>dece</w:t>
      </w:r>
      <w:r>
        <w:t>dent_will == True %}</w:t>
      </w:r>
    </w:p>
    <w:p w14:paraId="7006516F" w14:textId="77777777" w:rsidR="00290EBC" w:rsidRPr="00E01A34" w:rsidRDefault="007546E4" w:rsidP="00290EBC">
      <w:pPr>
        <w:pStyle w:val="ListParagraph"/>
        <w:numPr>
          <w:ilvl w:val="0"/>
          <w:numId w:val="5"/>
        </w:numPr>
      </w:pPr>
      <w:r w:rsidRPr="00E01A34">
        <w:t>The decedent left a will, which has been filed with the clerk of an appropriate court. A certified copy of the will on file is attached. To the best of my knowledge and belief the will on file is the decedent's last will and was signed by the decedent and the attesting witnesses as required by law and would be admittable to probate. The names and places of residence of the legatees and the portion of the estate, if any, to which each legatee is entitled are as follows:</w:t>
      </w:r>
    </w:p>
    <w:p w14:paraId="3D6EFC6C" w14:textId="576BE6CB" w:rsidR="00E46C27" w:rsidRPr="00E01A34" w:rsidRDefault="00F735ED" w:rsidP="00E46C27">
      <w:pPr>
        <w:ind w:left="720"/>
      </w:pPr>
      <w:r>
        <w:t>{%</w:t>
      </w:r>
      <w:r w:rsidR="000F2647">
        <w:t>p</w:t>
      </w:r>
      <w:r>
        <w:t xml:space="preserve"> else %}</w:t>
      </w:r>
    </w:p>
    <w:p w14:paraId="65D680B1" w14:textId="77777777" w:rsidR="00E46C27" w:rsidRPr="00E01A34" w:rsidRDefault="007546E4" w:rsidP="00DC7BFA">
      <w:pPr>
        <w:pStyle w:val="ListParagraph"/>
        <w:numPr>
          <w:ilvl w:val="0"/>
          <w:numId w:val="6"/>
        </w:numPr>
      </w:pPr>
      <w:r w:rsidRPr="00E01A34">
        <w:t>The decedent left no will. The names, places of residence and relationships of the decedent's heirs, and the portion of the estate to which each heir is entitled under the law where decedent died intestate are as follows:</w:t>
      </w:r>
    </w:p>
    <w:p w14:paraId="7113EEC0" w14:textId="070BB339" w:rsidR="00E46C27" w:rsidRPr="00E01A34" w:rsidRDefault="00F735ED" w:rsidP="00E46C27">
      <w:pPr>
        <w:ind w:left="720"/>
      </w:pPr>
      <w:r>
        <w:t>{%</w:t>
      </w:r>
      <w:r w:rsidR="00E94160">
        <w:t>p</w:t>
      </w:r>
      <w:r>
        <w:t xml:space="preserve"> endif %}</w:t>
      </w:r>
    </w:p>
    <w:tbl>
      <w:tblPr>
        <w:tblStyle w:val="TableGrid"/>
        <w:tblW w:w="893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671"/>
        <w:gridCol w:w="1689"/>
        <w:gridCol w:w="1727"/>
      </w:tblGrid>
      <w:tr w:rsidR="009F3F76" w:rsidRPr="00E01A34" w14:paraId="1CFB31E8" w14:textId="77777777" w:rsidTr="009F3F76">
        <w:tc>
          <w:tcPr>
            <w:tcW w:w="1843" w:type="dxa"/>
            <w:vAlign w:val="bottom"/>
          </w:tcPr>
          <w:p w14:paraId="6C289585" w14:textId="77777777" w:rsidR="009F3F76" w:rsidRPr="00E01A34" w:rsidRDefault="009F3F76" w:rsidP="005A5B9C">
            <w:pPr>
              <w:pStyle w:val="ListParagraph"/>
              <w:keepNext/>
              <w:ind w:left="0"/>
              <w:rPr>
                <w:b/>
              </w:rPr>
            </w:pPr>
            <w:r w:rsidRPr="00E01A34">
              <w:rPr>
                <w:b/>
              </w:rPr>
              <w:t>Name and Relationship</w:t>
            </w:r>
          </w:p>
        </w:tc>
        <w:tc>
          <w:tcPr>
            <w:tcW w:w="3671" w:type="dxa"/>
            <w:vAlign w:val="bottom"/>
          </w:tcPr>
          <w:p w14:paraId="6BFD0EB1" w14:textId="77777777" w:rsidR="009F3F76" w:rsidRPr="00E01A34" w:rsidRDefault="009F3F76" w:rsidP="005A5B9C">
            <w:pPr>
              <w:pStyle w:val="ListParagraph"/>
              <w:ind w:left="0"/>
              <w:rPr>
                <w:b/>
              </w:rPr>
            </w:pPr>
            <w:r w:rsidRPr="00E01A34">
              <w:rPr>
                <w:b/>
              </w:rPr>
              <w:t>Place of Residence</w:t>
            </w:r>
          </w:p>
        </w:tc>
        <w:tc>
          <w:tcPr>
            <w:tcW w:w="1689" w:type="dxa"/>
          </w:tcPr>
          <w:p w14:paraId="66299469" w14:textId="77777777" w:rsidR="009F3F76" w:rsidRPr="00E01A34" w:rsidRDefault="009F3F76" w:rsidP="005A5B9C">
            <w:pPr>
              <w:pStyle w:val="ListParagraph"/>
              <w:ind w:left="0"/>
              <w:rPr>
                <w:b/>
              </w:rPr>
            </w:pPr>
            <w:r w:rsidRPr="00E01A34">
              <w:rPr>
                <w:b/>
              </w:rPr>
              <w:t>Age of</w:t>
            </w:r>
          </w:p>
          <w:p w14:paraId="642F6093" w14:textId="77777777" w:rsidR="009F3F76" w:rsidRPr="00E01A34" w:rsidRDefault="009F3F76" w:rsidP="005A5B9C">
            <w:pPr>
              <w:pStyle w:val="ListParagraph"/>
              <w:keepNext/>
              <w:ind w:left="0"/>
              <w:rPr>
                <w:b/>
              </w:rPr>
            </w:pPr>
            <w:r w:rsidRPr="00E01A34">
              <w:rPr>
                <w:b/>
              </w:rPr>
              <w:t>minor</w:t>
            </w:r>
          </w:p>
          <w:p w14:paraId="0898DED7" w14:textId="77777777" w:rsidR="009F3F76" w:rsidRPr="00E01A34" w:rsidRDefault="009F3F76" w:rsidP="005A5B9C">
            <w:pPr>
              <w:pStyle w:val="ListParagraph"/>
              <w:keepNext/>
              <w:ind w:left="0"/>
              <w:rPr>
                <w:b/>
              </w:rPr>
            </w:pPr>
            <w:r w:rsidRPr="00E01A34">
              <w:rPr>
                <w:b/>
              </w:rPr>
              <w:t>child</w:t>
            </w:r>
          </w:p>
        </w:tc>
        <w:tc>
          <w:tcPr>
            <w:tcW w:w="1727" w:type="dxa"/>
            <w:vAlign w:val="bottom"/>
          </w:tcPr>
          <w:p w14:paraId="6BA9A61C" w14:textId="77777777" w:rsidR="009F3F76" w:rsidRPr="00E01A34" w:rsidRDefault="009F3F76" w:rsidP="005A5B9C">
            <w:pPr>
              <w:pStyle w:val="ListParagraph"/>
              <w:ind w:left="0" w:right="-108"/>
              <w:rPr>
                <w:b/>
              </w:rPr>
            </w:pPr>
            <w:r w:rsidRPr="00E01A34">
              <w:rPr>
                <w:b/>
              </w:rPr>
              <w:t>Portion of</w:t>
            </w:r>
          </w:p>
          <w:p w14:paraId="66566F5D" w14:textId="77777777" w:rsidR="009F3F76" w:rsidRPr="00E01A34" w:rsidRDefault="009F3F76" w:rsidP="005A5B9C">
            <w:pPr>
              <w:pStyle w:val="ListParagraph"/>
              <w:ind w:left="0" w:right="-108"/>
              <w:rPr>
                <w:b/>
              </w:rPr>
            </w:pPr>
            <w:r w:rsidRPr="00E01A34">
              <w:rPr>
                <w:b/>
              </w:rPr>
              <w:t>Estate</w:t>
            </w:r>
          </w:p>
        </w:tc>
      </w:tr>
      <w:tr w:rsidR="006457C0" w:rsidRPr="00E01A34" w14:paraId="7E880D80" w14:textId="77777777" w:rsidTr="00143C67">
        <w:tc>
          <w:tcPr>
            <w:tcW w:w="5514" w:type="dxa"/>
            <w:gridSpan w:val="2"/>
            <w:vAlign w:val="bottom"/>
          </w:tcPr>
          <w:p w14:paraId="38FCD891" w14:textId="7D8664A5" w:rsidR="006457C0" w:rsidRPr="009F3F76" w:rsidRDefault="006457C0" w:rsidP="005A5B9C">
            <w:pPr>
              <w:pStyle w:val="ListParagraph"/>
              <w:ind w:left="0"/>
            </w:pPr>
            <w:r w:rsidRPr="009F3F76">
              <w:t>{</w:t>
            </w:r>
            <w:r>
              <w:t xml:space="preserve">%tr if </w:t>
            </w:r>
            <w:r w:rsidR="00EA71B6" w:rsidRPr="00EA71B6">
              <w:t>all_recipients</w:t>
            </w:r>
            <w:r>
              <w:t xml:space="preserve"> | length &gt; 0%</w:t>
            </w:r>
            <w:r w:rsidRPr="009F3F76">
              <w:t>}</w:t>
            </w:r>
          </w:p>
        </w:tc>
        <w:tc>
          <w:tcPr>
            <w:tcW w:w="1689" w:type="dxa"/>
          </w:tcPr>
          <w:p w14:paraId="570D156E" w14:textId="77777777" w:rsidR="006457C0" w:rsidRPr="009F3F76" w:rsidRDefault="006457C0" w:rsidP="005A5B9C">
            <w:pPr>
              <w:pStyle w:val="ListParagraph"/>
              <w:ind w:left="0"/>
            </w:pPr>
          </w:p>
        </w:tc>
        <w:tc>
          <w:tcPr>
            <w:tcW w:w="1727" w:type="dxa"/>
            <w:vAlign w:val="bottom"/>
          </w:tcPr>
          <w:p w14:paraId="2BFC063D" w14:textId="77777777" w:rsidR="006457C0" w:rsidRPr="009F3F76" w:rsidRDefault="006457C0" w:rsidP="005A5B9C">
            <w:pPr>
              <w:pStyle w:val="ListParagraph"/>
              <w:ind w:left="0" w:right="-108"/>
            </w:pPr>
          </w:p>
        </w:tc>
      </w:tr>
      <w:tr w:rsidR="006457C0" w:rsidRPr="00E01A34" w14:paraId="7656E705" w14:textId="77777777" w:rsidTr="000801A6">
        <w:tc>
          <w:tcPr>
            <w:tcW w:w="5514" w:type="dxa"/>
            <w:gridSpan w:val="2"/>
            <w:vAlign w:val="bottom"/>
          </w:tcPr>
          <w:p w14:paraId="162194ED" w14:textId="4299DF1D" w:rsidR="006457C0" w:rsidRPr="009F3F76" w:rsidRDefault="006457C0" w:rsidP="005A5B9C">
            <w:pPr>
              <w:pStyle w:val="ListParagraph"/>
              <w:ind w:left="0"/>
            </w:pPr>
            <w:r>
              <w:t>{%</w:t>
            </w:r>
            <w:r>
              <w:t>tr</w:t>
            </w:r>
            <w:r>
              <w:t xml:space="preserve"> for x in </w:t>
            </w:r>
            <w:r w:rsidR="00EA71B6" w:rsidRPr="00EA71B6">
              <w:t>all_recipients</w:t>
            </w:r>
            <w:r w:rsidR="00EA71B6">
              <w:t xml:space="preserve"> </w:t>
            </w:r>
            <w:r>
              <w:t>%}</w:t>
            </w:r>
          </w:p>
        </w:tc>
        <w:tc>
          <w:tcPr>
            <w:tcW w:w="1689" w:type="dxa"/>
          </w:tcPr>
          <w:p w14:paraId="215B1101" w14:textId="77777777" w:rsidR="006457C0" w:rsidRPr="009F3F76" w:rsidRDefault="006457C0" w:rsidP="005A5B9C">
            <w:pPr>
              <w:pStyle w:val="ListParagraph"/>
              <w:ind w:left="0"/>
            </w:pPr>
          </w:p>
        </w:tc>
        <w:tc>
          <w:tcPr>
            <w:tcW w:w="1727" w:type="dxa"/>
            <w:vAlign w:val="bottom"/>
          </w:tcPr>
          <w:p w14:paraId="3DA82316" w14:textId="77777777" w:rsidR="006457C0" w:rsidRPr="009F3F76" w:rsidRDefault="006457C0" w:rsidP="005A5B9C">
            <w:pPr>
              <w:pStyle w:val="ListParagraph"/>
              <w:ind w:left="0" w:right="-108"/>
            </w:pPr>
          </w:p>
        </w:tc>
      </w:tr>
      <w:tr w:rsidR="009F3F76" w:rsidRPr="00E01A34" w14:paraId="7D59681A" w14:textId="77777777" w:rsidTr="009F3F76">
        <w:tc>
          <w:tcPr>
            <w:tcW w:w="1843" w:type="dxa"/>
            <w:vAlign w:val="bottom"/>
          </w:tcPr>
          <w:p w14:paraId="5274A249" w14:textId="6AEDD8FF" w:rsidR="009F3F76" w:rsidRPr="009F3F76" w:rsidRDefault="009F3F76" w:rsidP="009F3F76">
            <w:pPr>
              <w:pStyle w:val="ListParagraph"/>
              <w:keepNext/>
              <w:ind w:left="0"/>
            </w:pPr>
            <w:r>
              <w:t>{{x.name}}, {{x.relationship}}</w:t>
            </w:r>
          </w:p>
        </w:tc>
        <w:tc>
          <w:tcPr>
            <w:tcW w:w="3671" w:type="dxa"/>
            <w:vAlign w:val="bottom"/>
          </w:tcPr>
          <w:p w14:paraId="5F82ACC0" w14:textId="3EF70289" w:rsidR="009F3F76" w:rsidRPr="009F3F76" w:rsidRDefault="009F3F76" w:rsidP="005A5B9C">
            <w:pPr>
              <w:pStyle w:val="ListParagraph"/>
              <w:ind w:left="0"/>
            </w:pPr>
            <w:r>
              <w:t>{{x.address.on_one_line(bare=True)}}</w:t>
            </w:r>
          </w:p>
        </w:tc>
        <w:tc>
          <w:tcPr>
            <w:tcW w:w="1689" w:type="dxa"/>
          </w:tcPr>
          <w:p w14:paraId="332A209C" w14:textId="5995797F" w:rsidR="009F3F76" w:rsidRPr="009F3F76" w:rsidRDefault="0068480C" w:rsidP="00271FA6">
            <w:pPr>
              <w:pStyle w:val="ListParagraph"/>
              <w:ind w:left="0"/>
            </w:pPr>
            <w:r>
              <w:t>{% if x.</w:t>
            </w:r>
            <w:r w:rsidR="00271FA6">
              <w:t>child_minor</w:t>
            </w:r>
            <w:r>
              <w:t xml:space="preserve"> %}</w:t>
            </w:r>
            <w:r w:rsidR="009F3F76">
              <w:t>{{ x.age_in_years() }}</w:t>
            </w:r>
            <w:r>
              <w:t xml:space="preserve"> {%</w:t>
            </w:r>
            <w:r w:rsidR="00271FA6">
              <w:t xml:space="preserve"> endif</w:t>
            </w:r>
            <w:bookmarkStart w:id="0" w:name="_GoBack"/>
            <w:bookmarkEnd w:id="0"/>
            <w:r w:rsidR="00271FA6">
              <w:t xml:space="preserve"> </w:t>
            </w:r>
            <w:r>
              <w:t>%}</w:t>
            </w:r>
          </w:p>
        </w:tc>
        <w:tc>
          <w:tcPr>
            <w:tcW w:w="1727" w:type="dxa"/>
            <w:vAlign w:val="bottom"/>
          </w:tcPr>
          <w:p w14:paraId="7231D8DC" w14:textId="740CBFB3" w:rsidR="009F3F76" w:rsidRPr="009F3F76" w:rsidRDefault="009F3F76" w:rsidP="009F3F76">
            <w:pPr>
              <w:pStyle w:val="ListParagraph"/>
              <w:ind w:left="0" w:right="-108"/>
            </w:pPr>
            <w:r>
              <w:t>{{ currency(x.award) }}</w:t>
            </w:r>
          </w:p>
        </w:tc>
      </w:tr>
      <w:tr w:rsidR="009F3F76" w:rsidRPr="00E01A34" w14:paraId="65BAD02A" w14:textId="77777777" w:rsidTr="009F3F76">
        <w:tc>
          <w:tcPr>
            <w:tcW w:w="1843" w:type="dxa"/>
            <w:vAlign w:val="bottom"/>
          </w:tcPr>
          <w:p w14:paraId="2DD45B96" w14:textId="4018F0C1" w:rsidR="009F3F76" w:rsidRPr="009F3F76" w:rsidRDefault="009F3F76" w:rsidP="006457C0">
            <w:pPr>
              <w:pStyle w:val="ListParagraph"/>
              <w:keepNext/>
              <w:ind w:left="0"/>
            </w:pPr>
            <w:r>
              <w:t>{%tr endfor %}</w:t>
            </w:r>
          </w:p>
        </w:tc>
        <w:tc>
          <w:tcPr>
            <w:tcW w:w="3671" w:type="dxa"/>
            <w:vAlign w:val="bottom"/>
          </w:tcPr>
          <w:p w14:paraId="46CA55FE" w14:textId="77777777" w:rsidR="009F3F76" w:rsidRPr="009F3F76" w:rsidRDefault="009F3F76" w:rsidP="005A5B9C">
            <w:pPr>
              <w:pStyle w:val="ListParagraph"/>
              <w:ind w:left="0"/>
            </w:pPr>
          </w:p>
        </w:tc>
        <w:tc>
          <w:tcPr>
            <w:tcW w:w="1689" w:type="dxa"/>
          </w:tcPr>
          <w:p w14:paraId="5B51DC92" w14:textId="77777777" w:rsidR="009F3F76" w:rsidRPr="009F3F76" w:rsidRDefault="009F3F76" w:rsidP="005A5B9C">
            <w:pPr>
              <w:pStyle w:val="ListParagraph"/>
              <w:ind w:left="0"/>
            </w:pPr>
          </w:p>
        </w:tc>
        <w:tc>
          <w:tcPr>
            <w:tcW w:w="1727" w:type="dxa"/>
            <w:vAlign w:val="bottom"/>
          </w:tcPr>
          <w:p w14:paraId="6E87AB12" w14:textId="77777777" w:rsidR="009F3F76" w:rsidRPr="009F3F76" w:rsidRDefault="009F3F76" w:rsidP="005A5B9C">
            <w:pPr>
              <w:pStyle w:val="ListParagraph"/>
              <w:ind w:left="0" w:right="-108"/>
            </w:pPr>
          </w:p>
        </w:tc>
      </w:tr>
      <w:tr w:rsidR="006457C0" w:rsidRPr="00E01A34" w14:paraId="31865B56" w14:textId="77777777" w:rsidTr="009F3F76">
        <w:tc>
          <w:tcPr>
            <w:tcW w:w="1843" w:type="dxa"/>
            <w:vAlign w:val="bottom"/>
          </w:tcPr>
          <w:p w14:paraId="4EEB67C5" w14:textId="3E359076" w:rsidR="006457C0" w:rsidRDefault="006457C0" w:rsidP="006457C0">
            <w:pPr>
              <w:pStyle w:val="ListParagraph"/>
              <w:keepNext/>
              <w:ind w:left="0"/>
            </w:pPr>
            <w:r>
              <w:t>{%</w:t>
            </w:r>
            <w:r>
              <w:t xml:space="preserve">tr </w:t>
            </w:r>
            <w:r>
              <w:t>endif %}</w:t>
            </w:r>
          </w:p>
        </w:tc>
        <w:tc>
          <w:tcPr>
            <w:tcW w:w="3671" w:type="dxa"/>
            <w:vAlign w:val="bottom"/>
          </w:tcPr>
          <w:p w14:paraId="37F8BCFE" w14:textId="77777777" w:rsidR="006457C0" w:rsidRPr="009F3F76" w:rsidRDefault="006457C0" w:rsidP="005A5B9C">
            <w:pPr>
              <w:pStyle w:val="ListParagraph"/>
              <w:ind w:left="0"/>
            </w:pPr>
          </w:p>
        </w:tc>
        <w:tc>
          <w:tcPr>
            <w:tcW w:w="1689" w:type="dxa"/>
          </w:tcPr>
          <w:p w14:paraId="5C77409A" w14:textId="77777777" w:rsidR="006457C0" w:rsidRPr="009F3F76" w:rsidRDefault="006457C0" w:rsidP="005A5B9C">
            <w:pPr>
              <w:pStyle w:val="ListParagraph"/>
              <w:ind w:left="0"/>
            </w:pPr>
          </w:p>
        </w:tc>
        <w:tc>
          <w:tcPr>
            <w:tcW w:w="1727" w:type="dxa"/>
            <w:vAlign w:val="bottom"/>
          </w:tcPr>
          <w:p w14:paraId="65F63619" w14:textId="77777777" w:rsidR="006457C0" w:rsidRPr="009F3F76" w:rsidRDefault="006457C0" w:rsidP="005A5B9C">
            <w:pPr>
              <w:pStyle w:val="ListParagraph"/>
              <w:ind w:left="0" w:right="-108"/>
            </w:pPr>
          </w:p>
        </w:tc>
      </w:tr>
    </w:tbl>
    <w:p w14:paraId="29334EA5" w14:textId="77777777" w:rsidR="007F7912" w:rsidRPr="00E01A34" w:rsidRDefault="007F7912" w:rsidP="007F7912"/>
    <w:p w14:paraId="305CE3B6" w14:textId="77777777" w:rsidR="007F7912" w:rsidRPr="00E01A34" w:rsidRDefault="007F7912" w:rsidP="000E056C">
      <w:pPr>
        <w:ind w:left="720"/>
      </w:pPr>
      <w:r w:rsidRPr="00E01A34">
        <w:t>(c) Affiant is unaware of any dispute or potential conflict as to the heirship or will of the decedent.</w:t>
      </w:r>
    </w:p>
    <w:p w14:paraId="769899CD" w14:textId="77777777" w:rsidR="00EA5CA0" w:rsidRPr="00E01A34" w:rsidRDefault="00EA5CA0" w:rsidP="007F7912">
      <w:pPr>
        <w:ind w:firstLine="720"/>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98"/>
      </w:tblGrid>
      <w:tr w:rsidR="00EA5CA0" w:rsidRPr="00E01A34" w14:paraId="6354AC15" w14:textId="77777777" w:rsidTr="008A27C6">
        <w:tc>
          <w:tcPr>
            <w:tcW w:w="8298" w:type="dxa"/>
          </w:tcPr>
          <w:p w14:paraId="575141C3" w14:textId="047735F7" w:rsidR="00EA5CA0" w:rsidRPr="00E01A34" w:rsidRDefault="00EA5CA0" w:rsidP="000636D6">
            <w:pPr>
              <w:ind w:left="702" w:hanging="360"/>
            </w:pPr>
            <w:r w:rsidRPr="00E01A34">
              <w:t xml:space="preserve">10.3 My relationship to the decedent or the decedent's estate is as follows: </w:t>
            </w:r>
            <w:r w:rsidR="008B2212">
              <w:t>{{users.relationship}}</w:t>
            </w:r>
            <w:r w:rsidRPr="00E01A34">
              <w:t>.</w:t>
            </w:r>
          </w:p>
        </w:tc>
      </w:tr>
    </w:tbl>
    <w:p w14:paraId="425A7E17" w14:textId="77777777" w:rsidR="007F7912" w:rsidRPr="00E01A34" w:rsidRDefault="007F7912" w:rsidP="007F7912"/>
    <w:p w14:paraId="24A417BE" w14:textId="77777777" w:rsidR="00C86E24" w:rsidRPr="00E01A34" w:rsidRDefault="00C86E24" w:rsidP="00C86E24">
      <w:pPr>
        <w:pStyle w:val="NoSpacing"/>
        <w:ind w:left="720" w:hanging="360"/>
        <w:rPr>
          <w:rFonts w:ascii="Times New Roman" w:hAnsi="Times New Roman" w:cs="Times New Roman"/>
          <w:b/>
          <w:sz w:val="28"/>
          <w:szCs w:val="28"/>
        </w:rPr>
      </w:pPr>
      <w:r w:rsidRPr="00E01A34">
        <w:rPr>
          <w:rFonts w:ascii="Times New Roman" w:hAnsi="Times New Roman" w:cs="Times New Roman"/>
          <w:b/>
          <w:sz w:val="28"/>
          <w:szCs w:val="28"/>
        </w:rPr>
        <w:t xml:space="preserve">10.5 I understand that the decedent's estate must be distributed first to satisfy claims against the decedent's estate as set forth in paragraph 7.5 of this affidavit before any distribution is made to any heir or legatee. By signing this affidavit, I agree to indemnify and hold harmless all creditors of the decedent's estate, the decedent's heirs and legatees, and </w:t>
      </w:r>
      <w:r w:rsidRPr="00E01A34">
        <w:rPr>
          <w:rFonts w:ascii="Times New Roman" w:hAnsi="Times New Roman" w:cs="Times New Roman"/>
          <w:b/>
          <w:sz w:val="28"/>
          <w:szCs w:val="28"/>
        </w:rPr>
        <w:lastRenderedPageBreak/>
        <w:t xml:space="preserve">other persons, corporations, or financial institutions relying upon this affidavit who incur any loss because of reliance on this affidavit, up to the amount lost because of any act or omission by me. I further understand that any person, corporation, or financial institution recovering under this indemnification provision shall be entitled to reasonable attorney's fees and the expenses of recovery. </w:t>
      </w:r>
    </w:p>
    <w:p w14:paraId="462F9044" w14:textId="77777777" w:rsidR="00C86E24" w:rsidRPr="00E01A34" w:rsidRDefault="00C86E24" w:rsidP="007F7912"/>
    <w:p w14:paraId="06DDD596" w14:textId="528F53B4" w:rsidR="007F7912" w:rsidRDefault="007F7912" w:rsidP="00EA71B6">
      <w:pPr>
        <w:pStyle w:val="ListParagraph"/>
        <w:keepNext/>
        <w:numPr>
          <w:ilvl w:val="0"/>
          <w:numId w:val="6"/>
        </w:numPr>
      </w:pPr>
      <w:r w:rsidRPr="00E01A34">
        <w:t>The property described in paragraph 6 of this affidavit should be distributed as follows:</w:t>
      </w:r>
    </w:p>
    <w:p w14:paraId="0224A309" w14:textId="77777777" w:rsidR="00EA71B6" w:rsidRPr="00E01A34" w:rsidRDefault="00EA71B6" w:rsidP="00EA71B6">
      <w:pPr>
        <w:pStyle w:val="ListParagraph"/>
        <w:keepNext/>
      </w:pPr>
    </w:p>
    <w:tbl>
      <w:tblPr>
        <w:tblStyle w:val="TableGrid"/>
        <w:tblW w:w="9018" w:type="dxa"/>
        <w:tblInd w:w="720" w:type="dxa"/>
        <w:tblLook w:val="04A0" w:firstRow="1" w:lastRow="0" w:firstColumn="1" w:lastColumn="0" w:noHBand="0" w:noVBand="1"/>
      </w:tblPr>
      <w:tblGrid>
        <w:gridCol w:w="2869"/>
        <w:gridCol w:w="3232"/>
        <w:gridCol w:w="2917"/>
      </w:tblGrid>
      <w:tr w:rsidR="00C64C91" w:rsidRPr="00E01A34" w14:paraId="54D0D30F" w14:textId="77777777" w:rsidTr="00EA71B6">
        <w:tc>
          <w:tcPr>
            <w:tcW w:w="2902" w:type="dxa"/>
            <w:tcBorders>
              <w:bottom w:val="single" w:sz="4" w:space="0" w:color="auto"/>
            </w:tcBorders>
            <w:vAlign w:val="bottom"/>
          </w:tcPr>
          <w:p w14:paraId="075788D4" w14:textId="77777777" w:rsidR="00C64C91" w:rsidRPr="00E01A34" w:rsidRDefault="00C64C91" w:rsidP="00E83E5F">
            <w:pPr>
              <w:keepNext/>
              <w:rPr>
                <w:b/>
              </w:rPr>
            </w:pPr>
            <w:r w:rsidRPr="00E01A34">
              <w:rPr>
                <w:b/>
              </w:rPr>
              <w:t>Name</w:t>
            </w:r>
          </w:p>
        </w:tc>
        <w:tc>
          <w:tcPr>
            <w:tcW w:w="3260" w:type="dxa"/>
            <w:tcBorders>
              <w:bottom w:val="single" w:sz="4" w:space="0" w:color="auto"/>
            </w:tcBorders>
            <w:vAlign w:val="bottom"/>
          </w:tcPr>
          <w:p w14:paraId="4428DC5F" w14:textId="77777777" w:rsidR="00C64C91" w:rsidRDefault="00C64C91" w:rsidP="00C64C91">
            <w:pPr>
              <w:rPr>
                <w:b/>
                <w:bCs/>
              </w:rPr>
            </w:pPr>
            <w:r>
              <w:rPr>
                <w:b/>
                <w:bCs/>
              </w:rPr>
              <w:t>Description of property</w:t>
            </w:r>
          </w:p>
          <w:p w14:paraId="6E9AFA8E" w14:textId="77777777" w:rsidR="00C64C91" w:rsidRPr="00E01A34" w:rsidRDefault="00C64C91" w:rsidP="00C64C91">
            <w:pPr>
              <w:rPr>
                <w:b/>
                <w:bCs/>
              </w:rPr>
            </w:pPr>
            <w:r w:rsidRPr="00E01A34">
              <w:rPr>
                <w:b/>
                <w:bCs/>
              </w:rPr>
              <w:t>to be distributed</w:t>
            </w:r>
          </w:p>
        </w:tc>
        <w:tc>
          <w:tcPr>
            <w:tcW w:w="2856" w:type="dxa"/>
            <w:vAlign w:val="bottom"/>
          </w:tcPr>
          <w:p w14:paraId="4A8B15D1" w14:textId="77777777" w:rsidR="00C64C91" w:rsidRPr="00E01A34" w:rsidRDefault="00C64C91" w:rsidP="00C64C91">
            <w:pPr>
              <w:rPr>
                <w:b/>
              </w:rPr>
            </w:pPr>
            <w:r>
              <w:rPr>
                <w:b/>
                <w:bCs/>
              </w:rPr>
              <w:t>Value of property or specific sum</w:t>
            </w:r>
          </w:p>
        </w:tc>
      </w:tr>
      <w:tr w:rsidR="00EA71B6" w:rsidRPr="00E01A34" w14:paraId="130E8FA9" w14:textId="77777777" w:rsidTr="00EA71B6">
        <w:tc>
          <w:tcPr>
            <w:tcW w:w="6162" w:type="dxa"/>
            <w:gridSpan w:val="2"/>
            <w:tcBorders>
              <w:bottom w:val="single" w:sz="4" w:space="0" w:color="auto"/>
            </w:tcBorders>
            <w:vAlign w:val="bottom"/>
          </w:tcPr>
          <w:p w14:paraId="3A670A7F" w14:textId="1E9F8DE9" w:rsidR="00EA71B6" w:rsidRPr="00EA71B6" w:rsidRDefault="00EA71B6" w:rsidP="00C64C91">
            <w:pPr>
              <w:rPr>
                <w:bCs/>
              </w:rPr>
            </w:pPr>
            <w:r>
              <w:t>{%</w:t>
            </w:r>
            <w:r>
              <w:t>tr</w:t>
            </w:r>
            <w:r>
              <w:t xml:space="preserve"> if </w:t>
            </w:r>
            <w:r w:rsidRPr="00EA71B6">
              <w:t>all_recipients</w:t>
            </w:r>
            <w:r>
              <w:t xml:space="preserve"> | length &gt; 0 %}</w:t>
            </w:r>
          </w:p>
        </w:tc>
        <w:tc>
          <w:tcPr>
            <w:tcW w:w="2856" w:type="dxa"/>
            <w:vAlign w:val="bottom"/>
          </w:tcPr>
          <w:p w14:paraId="1E0A7A9D" w14:textId="77777777" w:rsidR="00EA71B6" w:rsidRDefault="00EA71B6" w:rsidP="00C64C91">
            <w:pPr>
              <w:rPr>
                <w:b/>
                <w:bCs/>
              </w:rPr>
            </w:pPr>
          </w:p>
        </w:tc>
      </w:tr>
      <w:tr w:rsidR="00EA71B6" w:rsidRPr="00E01A34" w14:paraId="222C6569" w14:textId="77777777" w:rsidTr="00EA71B6">
        <w:tc>
          <w:tcPr>
            <w:tcW w:w="6162" w:type="dxa"/>
            <w:gridSpan w:val="2"/>
            <w:tcBorders>
              <w:bottom w:val="single" w:sz="4" w:space="0" w:color="auto"/>
            </w:tcBorders>
            <w:vAlign w:val="bottom"/>
          </w:tcPr>
          <w:p w14:paraId="4FD53ADB" w14:textId="57F0E701" w:rsidR="00EA71B6" w:rsidRDefault="00EA71B6" w:rsidP="00C64C91">
            <w:pPr>
              <w:rPr>
                <w:b/>
              </w:rPr>
            </w:pPr>
            <w:r w:rsidRPr="00EA71B6">
              <w:t>{%tr for recipient in all_recipients %}</w:t>
            </w:r>
          </w:p>
        </w:tc>
        <w:tc>
          <w:tcPr>
            <w:tcW w:w="2856" w:type="dxa"/>
            <w:vAlign w:val="bottom"/>
          </w:tcPr>
          <w:p w14:paraId="423FBC6C" w14:textId="77777777" w:rsidR="00EA71B6" w:rsidRDefault="00EA71B6" w:rsidP="00C64C91">
            <w:pPr>
              <w:rPr>
                <w:b/>
                <w:bCs/>
              </w:rPr>
            </w:pPr>
          </w:p>
        </w:tc>
      </w:tr>
      <w:tr w:rsidR="0034378D" w:rsidRPr="00E01A34" w14:paraId="6C2E6A8C" w14:textId="77777777" w:rsidTr="00EA71B6">
        <w:tc>
          <w:tcPr>
            <w:tcW w:w="2902" w:type="dxa"/>
            <w:tcBorders>
              <w:top w:val="single" w:sz="4" w:space="0" w:color="auto"/>
            </w:tcBorders>
          </w:tcPr>
          <w:p w14:paraId="2A998C7A" w14:textId="1DB9071C" w:rsidR="0034378D" w:rsidRDefault="0034378D" w:rsidP="0034378D">
            <w:pPr>
              <w:keepNext/>
              <w:rPr>
                <w:b/>
              </w:rPr>
            </w:pPr>
            <w:r>
              <w:t>{{recipient.name}}</w:t>
            </w:r>
          </w:p>
        </w:tc>
        <w:tc>
          <w:tcPr>
            <w:tcW w:w="3260" w:type="dxa"/>
            <w:tcBorders>
              <w:top w:val="single" w:sz="4" w:space="0" w:color="auto"/>
            </w:tcBorders>
            <w:vAlign w:val="bottom"/>
          </w:tcPr>
          <w:p w14:paraId="5FAEFB16" w14:textId="1F41D93E" w:rsidR="0034378D" w:rsidRDefault="0034378D" w:rsidP="0034378D">
            <w:pPr>
              <w:rPr>
                <w:b/>
                <w:bCs/>
              </w:rPr>
            </w:pPr>
            <w:r>
              <w:t>{{recipient.description}}</w:t>
            </w:r>
          </w:p>
        </w:tc>
        <w:tc>
          <w:tcPr>
            <w:tcW w:w="2856" w:type="dxa"/>
            <w:vAlign w:val="bottom"/>
          </w:tcPr>
          <w:p w14:paraId="56E361DE" w14:textId="22A85E1A" w:rsidR="0034378D" w:rsidRDefault="0034378D" w:rsidP="000950BE">
            <w:pPr>
              <w:rPr>
                <w:b/>
                <w:bCs/>
              </w:rPr>
            </w:pPr>
            <w:r>
              <w:t>{{</w:t>
            </w:r>
            <w:r w:rsidR="000269B9">
              <w:t>currency(</w:t>
            </w:r>
            <w:r>
              <w:t>recipient</w:t>
            </w:r>
            <w:r w:rsidR="000269B9">
              <w:t>.</w:t>
            </w:r>
            <w:r w:rsidR="000950BE">
              <w:t>award</w:t>
            </w:r>
            <w:r w:rsidR="000269B9">
              <w:t>)</w:t>
            </w:r>
            <w:r>
              <w:t>}}</w:t>
            </w:r>
          </w:p>
        </w:tc>
      </w:tr>
      <w:tr w:rsidR="0034378D" w:rsidRPr="00E01A34" w14:paraId="1D30DEEF" w14:textId="77777777" w:rsidTr="00EA71B6">
        <w:tc>
          <w:tcPr>
            <w:tcW w:w="2902" w:type="dxa"/>
          </w:tcPr>
          <w:p w14:paraId="7B3AD907" w14:textId="099EE63B" w:rsidR="0034378D" w:rsidRDefault="0034378D" w:rsidP="0034378D">
            <w:pPr>
              <w:keepNext/>
            </w:pPr>
            <w:r>
              <w:t>{%tr endfor %}</w:t>
            </w:r>
          </w:p>
        </w:tc>
        <w:tc>
          <w:tcPr>
            <w:tcW w:w="3260" w:type="dxa"/>
            <w:vAlign w:val="bottom"/>
          </w:tcPr>
          <w:p w14:paraId="1BA4CFB1" w14:textId="77777777" w:rsidR="0034378D" w:rsidRDefault="0034378D" w:rsidP="0034378D"/>
        </w:tc>
        <w:tc>
          <w:tcPr>
            <w:tcW w:w="2856" w:type="dxa"/>
            <w:vAlign w:val="bottom"/>
          </w:tcPr>
          <w:p w14:paraId="1CC06D61" w14:textId="77777777" w:rsidR="0034378D" w:rsidRDefault="0034378D" w:rsidP="0034378D"/>
        </w:tc>
      </w:tr>
      <w:tr w:rsidR="00EA71B6" w:rsidRPr="00E01A34" w14:paraId="43F68FF6" w14:textId="77777777" w:rsidTr="00EA71B6">
        <w:tc>
          <w:tcPr>
            <w:tcW w:w="2902" w:type="dxa"/>
          </w:tcPr>
          <w:p w14:paraId="7597CEA6" w14:textId="6EE67694" w:rsidR="00EA71B6" w:rsidRDefault="00EA71B6" w:rsidP="0034378D">
            <w:pPr>
              <w:keepNext/>
            </w:pPr>
            <w:r>
              <w:t>{%tr endif %}</w:t>
            </w:r>
          </w:p>
        </w:tc>
        <w:tc>
          <w:tcPr>
            <w:tcW w:w="3260" w:type="dxa"/>
            <w:vAlign w:val="bottom"/>
          </w:tcPr>
          <w:p w14:paraId="5BDFA546" w14:textId="77777777" w:rsidR="00EA71B6" w:rsidRDefault="00EA71B6" w:rsidP="0034378D"/>
        </w:tc>
        <w:tc>
          <w:tcPr>
            <w:tcW w:w="2856" w:type="dxa"/>
            <w:vAlign w:val="bottom"/>
          </w:tcPr>
          <w:p w14:paraId="2DD448B8" w14:textId="77777777" w:rsidR="00EA71B6" w:rsidRDefault="00EA71B6" w:rsidP="0034378D"/>
        </w:tc>
      </w:tr>
    </w:tbl>
    <w:p w14:paraId="2566331A" w14:textId="25579D62" w:rsidR="00701BC7" w:rsidRPr="00E01A34" w:rsidRDefault="00701BC7" w:rsidP="00EA71B6"/>
    <w:p w14:paraId="5CC33294" w14:textId="77777777" w:rsidR="00A6250B" w:rsidRPr="00E01A34" w:rsidRDefault="00A6250B" w:rsidP="00BA6EB9">
      <w:pPr>
        <w:keepNext/>
        <w:rPr>
          <w:b/>
          <w:bCs/>
        </w:rPr>
      </w:pPr>
      <w:r w:rsidRPr="00E01A34">
        <w:rPr>
          <w:b/>
          <w:bCs/>
        </w:rPr>
        <w:t xml:space="preserve">The foregoing statement is made under the penalties of perjury*. </w:t>
      </w:r>
    </w:p>
    <w:p w14:paraId="47783234" w14:textId="77777777" w:rsidR="00A6250B" w:rsidRPr="00E01A34" w:rsidRDefault="00A6250B" w:rsidP="00BA6EB9">
      <w:pPr>
        <w:keepNext/>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6250B" w:rsidRPr="00E01A34" w14:paraId="636ACD3F" w14:textId="77777777" w:rsidTr="000802A4">
        <w:tc>
          <w:tcPr>
            <w:tcW w:w="4788" w:type="dxa"/>
          </w:tcPr>
          <w:p w14:paraId="692AD7F2" w14:textId="77777777" w:rsidR="00A6250B" w:rsidRPr="000802A4" w:rsidRDefault="000802A4" w:rsidP="000802A4">
            <w:pPr>
              <w:keepNext/>
              <w:tabs>
                <w:tab w:val="left" w:pos="4680"/>
              </w:tabs>
              <w:ind w:right="-198"/>
              <w:rPr>
                <w:u w:val="single"/>
              </w:rPr>
            </w:pPr>
            <w:r>
              <w:rPr>
                <w:u w:val="single"/>
              </w:rPr>
              <w:tab/>
            </w:r>
          </w:p>
        </w:tc>
        <w:tc>
          <w:tcPr>
            <w:tcW w:w="4788" w:type="dxa"/>
          </w:tcPr>
          <w:p w14:paraId="2BAB3DB3" w14:textId="77777777" w:rsidR="00A6250B" w:rsidRPr="00E01A34" w:rsidRDefault="00A6250B" w:rsidP="00BA6EB9">
            <w:pPr>
              <w:keepNext/>
            </w:pPr>
          </w:p>
        </w:tc>
      </w:tr>
      <w:tr w:rsidR="00A6250B" w:rsidRPr="00E01A34" w14:paraId="710AD19E" w14:textId="77777777" w:rsidTr="000802A4">
        <w:tc>
          <w:tcPr>
            <w:tcW w:w="4788" w:type="dxa"/>
          </w:tcPr>
          <w:p w14:paraId="1350E632" w14:textId="77777777" w:rsidR="00A6250B" w:rsidRPr="00E01A34" w:rsidRDefault="00A6250B" w:rsidP="00BA6EB9">
            <w:pPr>
              <w:keepNext/>
            </w:pPr>
            <w:r w:rsidRPr="00E01A34">
              <w:t>Signature of Affiant</w:t>
            </w:r>
          </w:p>
        </w:tc>
        <w:tc>
          <w:tcPr>
            <w:tcW w:w="4788" w:type="dxa"/>
          </w:tcPr>
          <w:p w14:paraId="219BCCC1" w14:textId="77777777" w:rsidR="00A6250B" w:rsidRPr="00E01A34" w:rsidRDefault="00A6250B" w:rsidP="00BA6EB9">
            <w:pPr>
              <w:keepNext/>
            </w:pPr>
          </w:p>
        </w:tc>
      </w:tr>
    </w:tbl>
    <w:p w14:paraId="1146ED4A" w14:textId="71236CA2" w:rsidR="00A6250B" w:rsidRDefault="007E1BC1" w:rsidP="00BA6EB9">
      <w:pPr>
        <w:keepNext/>
      </w:pPr>
      <w:r>
        <w:t>{{users.name.full(middle=’full’)}}</w:t>
      </w:r>
    </w:p>
    <w:p w14:paraId="73D07755" w14:textId="77777777" w:rsidR="007E1BC1" w:rsidRDefault="007E1BC1" w:rsidP="00BA6EB9">
      <w:pPr>
        <w:keepNext/>
      </w:pPr>
    </w:p>
    <w:p w14:paraId="6909F929" w14:textId="77777777" w:rsidR="0037158D" w:rsidRPr="00E01A34" w:rsidRDefault="0037158D" w:rsidP="00BA6EB9">
      <w:pPr>
        <w:keepN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498"/>
      </w:tblGrid>
      <w:tr w:rsidR="003B7E3B" w:rsidRPr="00E01A34" w14:paraId="1191B768" w14:textId="77777777" w:rsidTr="003128D3">
        <w:tc>
          <w:tcPr>
            <w:tcW w:w="3078" w:type="dxa"/>
          </w:tcPr>
          <w:p w14:paraId="3EA88C76" w14:textId="77777777" w:rsidR="003B7E3B" w:rsidRPr="000802A4" w:rsidRDefault="003B7E3B" w:rsidP="003B7E3B">
            <w:pPr>
              <w:keepNext/>
              <w:tabs>
                <w:tab w:val="left" w:pos="4680"/>
              </w:tabs>
              <w:ind w:right="-198"/>
              <w:rPr>
                <w:u w:val="single"/>
              </w:rPr>
            </w:pPr>
            <w:r w:rsidRPr="003B7E3B">
              <w:rPr>
                <w:color w:val="000000"/>
                <w:shd w:val="clear" w:color="auto" w:fill="FFFFFF"/>
              </w:rPr>
              <w:t xml:space="preserve">Signed and sworn before me on </w:t>
            </w:r>
          </w:p>
        </w:tc>
        <w:tc>
          <w:tcPr>
            <w:tcW w:w="6498" w:type="dxa"/>
          </w:tcPr>
          <w:p w14:paraId="63215A4A" w14:textId="77777777" w:rsidR="003B7E3B" w:rsidRPr="00E01A34" w:rsidRDefault="003128D3" w:rsidP="003B7E3B">
            <w:pPr>
              <w:keepNext/>
            </w:pPr>
            <w:r>
              <w:rPr>
                <w:u w:val="single"/>
              </w:rPr>
              <w:tab/>
            </w:r>
            <w:r>
              <w:rPr>
                <w:u w:val="single"/>
              </w:rPr>
              <w:tab/>
            </w:r>
            <w:r>
              <w:rPr>
                <w:u w:val="single"/>
              </w:rPr>
              <w:tab/>
            </w:r>
            <w:r>
              <w:rPr>
                <w:u w:val="single"/>
              </w:rPr>
              <w:tab/>
            </w:r>
            <w:r>
              <w:rPr>
                <w:u w:val="single"/>
              </w:rPr>
              <w:tab/>
            </w:r>
            <w:r>
              <w:rPr>
                <w:u w:val="single"/>
              </w:rPr>
              <w:tab/>
            </w:r>
          </w:p>
        </w:tc>
      </w:tr>
      <w:tr w:rsidR="003B7E3B" w:rsidRPr="00E01A34" w14:paraId="4DE7692D" w14:textId="77777777" w:rsidTr="003128D3">
        <w:trPr>
          <w:trHeight w:val="153"/>
        </w:trPr>
        <w:tc>
          <w:tcPr>
            <w:tcW w:w="3078" w:type="dxa"/>
          </w:tcPr>
          <w:p w14:paraId="1E35C130" w14:textId="77777777" w:rsidR="003B7E3B" w:rsidRPr="00E01A34" w:rsidRDefault="003B7E3B" w:rsidP="003B7E3B">
            <w:pPr>
              <w:keepNext/>
            </w:pPr>
          </w:p>
        </w:tc>
        <w:tc>
          <w:tcPr>
            <w:tcW w:w="6498" w:type="dxa"/>
          </w:tcPr>
          <w:p w14:paraId="0F410EF4" w14:textId="77777777" w:rsidR="003B7E3B" w:rsidRPr="00EA7492" w:rsidRDefault="003128D3" w:rsidP="003B7E3B">
            <w:pPr>
              <w:keepNext/>
            </w:pPr>
            <w:r w:rsidRPr="00EA7492">
              <w:t>Date</w:t>
            </w:r>
          </w:p>
        </w:tc>
      </w:tr>
    </w:tbl>
    <w:p w14:paraId="41BAC893" w14:textId="77777777" w:rsidR="003B7E3B" w:rsidRDefault="003B7E3B" w:rsidP="00A6250B">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498"/>
      </w:tblGrid>
      <w:tr w:rsidR="00891447" w:rsidRPr="00E01A34" w14:paraId="26800C5C" w14:textId="77777777" w:rsidTr="00EA7492">
        <w:tc>
          <w:tcPr>
            <w:tcW w:w="3078" w:type="dxa"/>
          </w:tcPr>
          <w:p w14:paraId="35AD9874" w14:textId="77777777" w:rsidR="00891447" w:rsidRPr="000802A4" w:rsidRDefault="00891447" w:rsidP="00891447">
            <w:pPr>
              <w:keepNext/>
              <w:tabs>
                <w:tab w:val="left" w:pos="4680"/>
              </w:tabs>
              <w:ind w:right="-198"/>
              <w:rPr>
                <w:u w:val="single"/>
              </w:rPr>
            </w:pPr>
          </w:p>
        </w:tc>
        <w:tc>
          <w:tcPr>
            <w:tcW w:w="6498" w:type="dxa"/>
          </w:tcPr>
          <w:p w14:paraId="5FBE66F1" w14:textId="77777777" w:rsidR="00891447" w:rsidRPr="00E01A34" w:rsidRDefault="00EA7492" w:rsidP="00891447">
            <w:pPr>
              <w:keepNext/>
            </w:pPr>
            <w:r>
              <w:rPr>
                <w:u w:val="single"/>
              </w:rPr>
              <w:tab/>
            </w:r>
            <w:r>
              <w:rPr>
                <w:u w:val="single"/>
              </w:rPr>
              <w:tab/>
            </w:r>
            <w:r>
              <w:rPr>
                <w:u w:val="single"/>
              </w:rPr>
              <w:tab/>
            </w:r>
            <w:r>
              <w:rPr>
                <w:u w:val="single"/>
              </w:rPr>
              <w:tab/>
            </w:r>
            <w:r>
              <w:rPr>
                <w:u w:val="single"/>
              </w:rPr>
              <w:tab/>
            </w:r>
            <w:r>
              <w:rPr>
                <w:u w:val="single"/>
              </w:rPr>
              <w:tab/>
            </w:r>
          </w:p>
        </w:tc>
      </w:tr>
      <w:tr w:rsidR="00EA7492" w:rsidRPr="00E01A34" w14:paraId="6F089968" w14:textId="77777777" w:rsidTr="00EA7492">
        <w:trPr>
          <w:trHeight w:val="225"/>
        </w:trPr>
        <w:tc>
          <w:tcPr>
            <w:tcW w:w="3078" w:type="dxa"/>
          </w:tcPr>
          <w:p w14:paraId="1966F2FA" w14:textId="77777777" w:rsidR="00EA7492" w:rsidRPr="00E01A34" w:rsidRDefault="00EA7492" w:rsidP="00891447">
            <w:pPr>
              <w:keepNext/>
            </w:pPr>
          </w:p>
        </w:tc>
        <w:tc>
          <w:tcPr>
            <w:tcW w:w="6498" w:type="dxa"/>
          </w:tcPr>
          <w:p w14:paraId="1D841439" w14:textId="77777777" w:rsidR="00EA7492" w:rsidRPr="00E01A34" w:rsidRDefault="00EA7492" w:rsidP="00392B3B">
            <w:pPr>
              <w:keepNext/>
            </w:pPr>
            <w:r>
              <w:t>Notary Public</w:t>
            </w:r>
          </w:p>
        </w:tc>
      </w:tr>
    </w:tbl>
    <w:p w14:paraId="37F22EA8" w14:textId="77777777" w:rsidR="00891447" w:rsidRDefault="00891447" w:rsidP="00A6250B">
      <w:pPr>
        <w:rPr>
          <w:b/>
          <w:bCs/>
        </w:rPr>
      </w:pPr>
    </w:p>
    <w:p w14:paraId="60F4B0E1" w14:textId="77777777" w:rsidR="00891447" w:rsidRDefault="00891447" w:rsidP="00A6250B">
      <w:pPr>
        <w:rPr>
          <w:b/>
          <w:bCs/>
        </w:rPr>
      </w:pPr>
      <w:r w:rsidRPr="00E01A34">
        <w:rPr>
          <w:b/>
          <w:bCs/>
        </w:rPr>
        <w:t xml:space="preserve">*(Note: A fraudulent statement made under the penalties of perjury is perjury, as defined in Section 32-2 of the Criminal Code of </w:t>
      </w:r>
      <w:r w:rsidR="007A4EB8">
        <w:rPr>
          <w:b/>
          <w:bCs/>
        </w:rPr>
        <w:t>2012</w:t>
      </w:r>
      <w:r w:rsidRPr="00E01A34">
        <w:rPr>
          <w:b/>
          <w:bCs/>
        </w:rPr>
        <w:t>.)</w:t>
      </w:r>
    </w:p>
    <w:sectPr w:rsidR="00891447" w:rsidSect="000E6155">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95FEB0" w14:textId="77777777" w:rsidR="005C786E" w:rsidRDefault="005C786E">
      <w:r>
        <w:separator/>
      </w:r>
    </w:p>
  </w:endnote>
  <w:endnote w:type="continuationSeparator" w:id="0">
    <w:p w14:paraId="29FBEF7C" w14:textId="77777777" w:rsidR="005C786E" w:rsidRDefault="005C7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45C5DB" w14:textId="77777777" w:rsidR="005C786E" w:rsidRDefault="005C786E">
      <w:r>
        <w:separator/>
      </w:r>
    </w:p>
  </w:footnote>
  <w:footnote w:type="continuationSeparator" w:id="0">
    <w:p w14:paraId="3295410A" w14:textId="77777777" w:rsidR="005C786E" w:rsidRDefault="005C78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76E2"/>
    <w:multiLevelType w:val="hybridMultilevel"/>
    <w:tmpl w:val="2C3AF86C"/>
    <w:lvl w:ilvl="0" w:tplc="0409000F">
      <w:start w:val="1"/>
      <w:numFmt w:val="decimal"/>
      <w:lvlText w:val="%1."/>
      <w:lvlJc w:val="left"/>
      <w:pPr>
        <w:ind w:left="720" w:hanging="360"/>
      </w:pPr>
      <w:rPr>
        <w:rFonts w:hint="default"/>
      </w:rPr>
    </w:lvl>
    <w:lvl w:ilvl="1" w:tplc="8E664914">
      <w:start w:val="2"/>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91052"/>
    <w:multiLevelType w:val="hybridMultilevel"/>
    <w:tmpl w:val="0FA0B566"/>
    <w:lvl w:ilvl="0" w:tplc="0409000F">
      <w:start w:val="7"/>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E39764A"/>
    <w:multiLevelType w:val="hybridMultilevel"/>
    <w:tmpl w:val="2C3AF86C"/>
    <w:lvl w:ilvl="0" w:tplc="0409000F">
      <w:start w:val="1"/>
      <w:numFmt w:val="decimal"/>
      <w:lvlText w:val="%1."/>
      <w:lvlJc w:val="left"/>
      <w:pPr>
        <w:ind w:left="720" w:hanging="360"/>
      </w:pPr>
      <w:rPr>
        <w:rFonts w:hint="default"/>
      </w:rPr>
    </w:lvl>
    <w:lvl w:ilvl="1" w:tplc="8E664914">
      <w:start w:val="2"/>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186D21"/>
    <w:multiLevelType w:val="hybridMultilevel"/>
    <w:tmpl w:val="718C60E4"/>
    <w:lvl w:ilvl="0" w:tplc="56264968">
      <w:start w:val="7"/>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4C774D1"/>
    <w:multiLevelType w:val="hybridMultilevel"/>
    <w:tmpl w:val="AEC06FC4"/>
    <w:lvl w:ilvl="0" w:tplc="8166946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876B7"/>
    <w:multiLevelType w:val="hybridMultilevel"/>
    <w:tmpl w:val="1F7A0726"/>
    <w:lvl w:ilvl="0" w:tplc="59B2717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00AD9"/>
    <w:multiLevelType w:val="hybridMultilevel"/>
    <w:tmpl w:val="CBF0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6A217D"/>
    <w:multiLevelType w:val="hybridMultilevel"/>
    <w:tmpl w:val="DCD0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8D6489"/>
    <w:multiLevelType w:val="hybridMultilevel"/>
    <w:tmpl w:val="6F906E0C"/>
    <w:lvl w:ilvl="0" w:tplc="7D62770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E1D05"/>
    <w:multiLevelType w:val="hybridMultilevel"/>
    <w:tmpl w:val="F97A8018"/>
    <w:lvl w:ilvl="0" w:tplc="B3B47F1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9"/>
  </w:num>
  <w:num w:numId="5">
    <w:abstractNumId w:val="5"/>
  </w:num>
  <w:num w:numId="6">
    <w:abstractNumId w:val="4"/>
  </w:num>
  <w:num w:numId="7">
    <w:abstractNumId w:val="6"/>
  </w:num>
  <w:num w:numId="8">
    <w:abstractNumId w:val="7"/>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04AFE"/>
    <w:rsid w:val="00002D60"/>
    <w:rsid w:val="00005F48"/>
    <w:rsid w:val="000078CD"/>
    <w:rsid w:val="00011B7B"/>
    <w:rsid w:val="00011DF5"/>
    <w:rsid w:val="00012034"/>
    <w:rsid w:val="00016969"/>
    <w:rsid w:val="00016B1C"/>
    <w:rsid w:val="00017A1F"/>
    <w:rsid w:val="0002011A"/>
    <w:rsid w:val="000222AF"/>
    <w:rsid w:val="00023550"/>
    <w:rsid w:val="000269B9"/>
    <w:rsid w:val="00030119"/>
    <w:rsid w:val="00034292"/>
    <w:rsid w:val="00034938"/>
    <w:rsid w:val="00037C13"/>
    <w:rsid w:val="000408D8"/>
    <w:rsid w:val="00042BF6"/>
    <w:rsid w:val="000559A4"/>
    <w:rsid w:val="00056E0E"/>
    <w:rsid w:val="000636D6"/>
    <w:rsid w:val="0006735E"/>
    <w:rsid w:val="00067453"/>
    <w:rsid w:val="000802A4"/>
    <w:rsid w:val="000950BE"/>
    <w:rsid w:val="00095C54"/>
    <w:rsid w:val="000A2C07"/>
    <w:rsid w:val="000A4F6B"/>
    <w:rsid w:val="000B2D7E"/>
    <w:rsid w:val="000B45F9"/>
    <w:rsid w:val="000B4C76"/>
    <w:rsid w:val="000B61FE"/>
    <w:rsid w:val="000B6D96"/>
    <w:rsid w:val="000C1A34"/>
    <w:rsid w:val="000C418A"/>
    <w:rsid w:val="000D5484"/>
    <w:rsid w:val="000E056C"/>
    <w:rsid w:val="000E21E9"/>
    <w:rsid w:val="000E4504"/>
    <w:rsid w:val="000E6155"/>
    <w:rsid w:val="000F0191"/>
    <w:rsid w:val="000F1F8B"/>
    <w:rsid w:val="000F2647"/>
    <w:rsid w:val="000F570E"/>
    <w:rsid w:val="000F6740"/>
    <w:rsid w:val="00103F88"/>
    <w:rsid w:val="00105D62"/>
    <w:rsid w:val="00105E2F"/>
    <w:rsid w:val="00107439"/>
    <w:rsid w:val="00122816"/>
    <w:rsid w:val="001249C0"/>
    <w:rsid w:val="0013325F"/>
    <w:rsid w:val="00133781"/>
    <w:rsid w:val="00136569"/>
    <w:rsid w:val="00136E82"/>
    <w:rsid w:val="0014278B"/>
    <w:rsid w:val="00152DE3"/>
    <w:rsid w:val="00152E13"/>
    <w:rsid w:val="00154330"/>
    <w:rsid w:val="00163E2B"/>
    <w:rsid w:val="00164EB6"/>
    <w:rsid w:val="00167512"/>
    <w:rsid w:val="001709B9"/>
    <w:rsid w:val="00172546"/>
    <w:rsid w:val="0018246F"/>
    <w:rsid w:val="00190DB9"/>
    <w:rsid w:val="001910BC"/>
    <w:rsid w:val="00196624"/>
    <w:rsid w:val="00196641"/>
    <w:rsid w:val="0019666B"/>
    <w:rsid w:val="00197047"/>
    <w:rsid w:val="00197EC5"/>
    <w:rsid w:val="001D0907"/>
    <w:rsid w:val="001D4C94"/>
    <w:rsid w:val="001E3B50"/>
    <w:rsid w:val="001E625C"/>
    <w:rsid w:val="001E7C27"/>
    <w:rsid w:val="00201735"/>
    <w:rsid w:val="00210600"/>
    <w:rsid w:val="0021067A"/>
    <w:rsid w:val="00235CCD"/>
    <w:rsid w:val="00247E06"/>
    <w:rsid w:val="002505DB"/>
    <w:rsid w:val="00251089"/>
    <w:rsid w:val="00255EA4"/>
    <w:rsid w:val="00266B91"/>
    <w:rsid w:val="00271FA6"/>
    <w:rsid w:val="002727AB"/>
    <w:rsid w:val="002736B7"/>
    <w:rsid w:val="00274070"/>
    <w:rsid w:val="00276634"/>
    <w:rsid w:val="00284A45"/>
    <w:rsid w:val="00290EBC"/>
    <w:rsid w:val="002917FD"/>
    <w:rsid w:val="0029249A"/>
    <w:rsid w:val="00296A4E"/>
    <w:rsid w:val="002B5953"/>
    <w:rsid w:val="002C02AD"/>
    <w:rsid w:val="002C0DB8"/>
    <w:rsid w:val="002C3A67"/>
    <w:rsid w:val="002C6A5D"/>
    <w:rsid w:val="002C6AE5"/>
    <w:rsid w:val="002D09FA"/>
    <w:rsid w:val="002D5FF5"/>
    <w:rsid w:val="002D6656"/>
    <w:rsid w:val="002F1B9C"/>
    <w:rsid w:val="002F2CCD"/>
    <w:rsid w:val="002F485D"/>
    <w:rsid w:val="00304AFE"/>
    <w:rsid w:val="003128D3"/>
    <w:rsid w:val="003177AF"/>
    <w:rsid w:val="00323841"/>
    <w:rsid w:val="00341A95"/>
    <w:rsid w:val="003422F4"/>
    <w:rsid w:val="00342DAA"/>
    <w:rsid w:val="0034378D"/>
    <w:rsid w:val="00344DED"/>
    <w:rsid w:val="00354BF9"/>
    <w:rsid w:val="003606BB"/>
    <w:rsid w:val="003700A0"/>
    <w:rsid w:val="0037158D"/>
    <w:rsid w:val="003854BF"/>
    <w:rsid w:val="00385939"/>
    <w:rsid w:val="0038600E"/>
    <w:rsid w:val="00391218"/>
    <w:rsid w:val="00391A26"/>
    <w:rsid w:val="00392B3B"/>
    <w:rsid w:val="00392E18"/>
    <w:rsid w:val="00396773"/>
    <w:rsid w:val="003A25CA"/>
    <w:rsid w:val="003A6D18"/>
    <w:rsid w:val="003B072D"/>
    <w:rsid w:val="003B36BD"/>
    <w:rsid w:val="003B65D0"/>
    <w:rsid w:val="003B7E3B"/>
    <w:rsid w:val="003C02F6"/>
    <w:rsid w:val="003D4E19"/>
    <w:rsid w:val="003E58FB"/>
    <w:rsid w:val="003F30B7"/>
    <w:rsid w:val="00405572"/>
    <w:rsid w:val="00406AC4"/>
    <w:rsid w:val="00410EC7"/>
    <w:rsid w:val="00413942"/>
    <w:rsid w:val="004149EF"/>
    <w:rsid w:val="00417633"/>
    <w:rsid w:val="004212A3"/>
    <w:rsid w:val="00426A2D"/>
    <w:rsid w:val="00437F24"/>
    <w:rsid w:val="00437FA9"/>
    <w:rsid w:val="004503AB"/>
    <w:rsid w:val="00457815"/>
    <w:rsid w:val="00460D9C"/>
    <w:rsid w:val="00463776"/>
    <w:rsid w:val="004639D8"/>
    <w:rsid w:val="0046462F"/>
    <w:rsid w:val="00471EED"/>
    <w:rsid w:val="00472575"/>
    <w:rsid w:val="00474056"/>
    <w:rsid w:val="004749B3"/>
    <w:rsid w:val="0047684A"/>
    <w:rsid w:val="00482B5B"/>
    <w:rsid w:val="004854E5"/>
    <w:rsid w:val="00491028"/>
    <w:rsid w:val="004922CE"/>
    <w:rsid w:val="00494BB0"/>
    <w:rsid w:val="004955F7"/>
    <w:rsid w:val="004A572A"/>
    <w:rsid w:val="004A5D8B"/>
    <w:rsid w:val="004B0265"/>
    <w:rsid w:val="004B2978"/>
    <w:rsid w:val="004C2619"/>
    <w:rsid w:val="004C5DCF"/>
    <w:rsid w:val="004C7513"/>
    <w:rsid w:val="004D3AF7"/>
    <w:rsid w:val="004E3C58"/>
    <w:rsid w:val="004E71C6"/>
    <w:rsid w:val="004F0E81"/>
    <w:rsid w:val="004F11E8"/>
    <w:rsid w:val="004F7EDF"/>
    <w:rsid w:val="00511109"/>
    <w:rsid w:val="00513CA0"/>
    <w:rsid w:val="00537B8A"/>
    <w:rsid w:val="00537F06"/>
    <w:rsid w:val="0054038E"/>
    <w:rsid w:val="00551AD6"/>
    <w:rsid w:val="00552ED6"/>
    <w:rsid w:val="0055370A"/>
    <w:rsid w:val="00561ED8"/>
    <w:rsid w:val="0056457C"/>
    <w:rsid w:val="00571BF1"/>
    <w:rsid w:val="00573C25"/>
    <w:rsid w:val="0057447E"/>
    <w:rsid w:val="00582BD1"/>
    <w:rsid w:val="005855F9"/>
    <w:rsid w:val="00591777"/>
    <w:rsid w:val="0059264F"/>
    <w:rsid w:val="005932AF"/>
    <w:rsid w:val="005A0C62"/>
    <w:rsid w:val="005A7274"/>
    <w:rsid w:val="005B617C"/>
    <w:rsid w:val="005C1784"/>
    <w:rsid w:val="005C786E"/>
    <w:rsid w:val="005D1726"/>
    <w:rsid w:val="005D4218"/>
    <w:rsid w:val="005D4414"/>
    <w:rsid w:val="005E1632"/>
    <w:rsid w:val="005E6852"/>
    <w:rsid w:val="005F7F82"/>
    <w:rsid w:val="00600F5F"/>
    <w:rsid w:val="00602C8B"/>
    <w:rsid w:val="00603F66"/>
    <w:rsid w:val="0061196B"/>
    <w:rsid w:val="00614ECD"/>
    <w:rsid w:val="006161DC"/>
    <w:rsid w:val="006215DC"/>
    <w:rsid w:val="00632528"/>
    <w:rsid w:val="00634300"/>
    <w:rsid w:val="00635F66"/>
    <w:rsid w:val="006453DF"/>
    <w:rsid w:val="006457C0"/>
    <w:rsid w:val="0064613E"/>
    <w:rsid w:val="006507EA"/>
    <w:rsid w:val="00655839"/>
    <w:rsid w:val="00661B36"/>
    <w:rsid w:val="00666BCD"/>
    <w:rsid w:val="00672488"/>
    <w:rsid w:val="0068030A"/>
    <w:rsid w:val="006822B1"/>
    <w:rsid w:val="00682786"/>
    <w:rsid w:val="0068480C"/>
    <w:rsid w:val="00684D53"/>
    <w:rsid w:val="00686BC0"/>
    <w:rsid w:val="0069570C"/>
    <w:rsid w:val="006A3C98"/>
    <w:rsid w:val="006A3F5F"/>
    <w:rsid w:val="006B6979"/>
    <w:rsid w:val="006B6DDD"/>
    <w:rsid w:val="006C5995"/>
    <w:rsid w:val="006C79A6"/>
    <w:rsid w:val="006C7CDA"/>
    <w:rsid w:val="006D1CBB"/>
    <w:rsid w:val="006E3FA6"/>
    <w:rsid w:val="006E4410"/>
    <w:rsid w:val="006E5895"/>
    <w:rsid w:val="006F324E"/>
    <w:rsid w:val="00700256"/>
    <w:rsid w:val="00701BC7"/>
    <w:rsid w:val="0070422E"/>
    <w:rsid w:val="00713014"/>
    <w:rsid w:val="00723717"/>
    <w:rsid w:val="007264E9"/>
    <w:rsid w:val="007343F6"/>
    <w:rsid w:val="007374D4"/>
    <w:rsid w:val="00737D23"/>
    <w:rsid w:val="007546E4"/>
    <w:rsid w:val="00761028"/>
    <w:rsid w:val="00764148"/>
    <w:rsid w:val="00764381"/>
    <w:rsid w:val="007664CD"/>
    <w:rsid w:val="007749D2"/>
    <w:rsid w:val="00775448"/>
    <w:rsid w:val="0078136A"/>
    <w:rsid w:val="007A4EB8"/>
    <w:rsid w:val="007B1D80"/>
    <w:rsid w:val="007C050A"/>
    <w:rsid w:val="007C357A"/>
    <w:rsid w:val="007C519F"/>
    <w:rsid w:val="007C7E1D"/>
    <w:rsid w:val="007D35C8"/>
    <w:rsid w:val="007E1BC1"/>
    <w:rsid w:val="007F1E53"/>
    <w:rsid w:val="007F7912"/>
    <w:rsid w:val="00802CBF"/>
    <w:rsid w:val="00815A1C"/>
    <w:rsid w:val="00821F0D"/>
    <w:rsid w:val="00832666"/>
    <w:rsid w:val="00846105"/>
    <w:rsid w:val="00850E46"/>
    <w:rsid w:val="00855F61"/>
    <w:rsid w:val="00863548"/>
    <w:rsid w:val="00866E7A"/>
    <w:rsid w:val="00874776"/>
    <w:rsid w:val="00880418"/>
    <w:rsid w:val="00882126"/>
    <w:rsid w:val="00883832"/>
    <w:rsid w:val="00885521"/>
    <w:rsid w:val="00885B66"/>
    <w:rsid w:val="0088657D"/>
    <w:rsid w:val="00890CAD"/>
    <w:rsid w:val="00891447"/>
    <w:rsid w:val="0089257B"/>
    <w:rsid w:val="00897A2E"/>
    <w:rsid w:val="008A054F"/>
    <w:rsid w:val="008A27C6"/>
    <w:rsid w:val="008A3BFA"/>
    <w:rsid w:val="008B2212"/>
    <w:rsid w:val="008B6881"/>
    <w:rsid w:val="008D175E"/>
    <w:rsid w:val="008E4C50"/>
    <w:rsid w:val="008F01ED"/>
    <w:rsid w:val="008F3278"/>
    <w:rsid w:val="008F46AF"/>
    <w:rsid w:val="008F5F47"/>
    <w:rsid w:val="008F6D77"/>
    <w:rsid w:val="009007E2"/>
    <w:rsid w:val="00912A5E"/>
    <w:rsid w:val="00912C02"/>
    <w:rsid w:val="00917BEE"/>
    <w:rsid w:val="00921907"/>
    <w:rsid w:val="00925331"/>
    <w:rsid w:val="00943947"/>
    <w:rsid w:val="00950234"/>
    <w:rsid w:val="00950E94"/>
    <w:rsid w:val="00954C85"/>
    <w:rsid w:val="00957116"/>
    <w:rsid w:val="00960448"/>
    <w:rsid w:val="0096100D"/>
    <w:rsid w:val="00963EA8"/>
    <w:rsid w:val="00971242"/>
    <w:rsid w:val="00980118"/>
    <w:rsid w:val="00984BD6"/>
    <w:rsid w:val="00986727"/>
    <w:rsid w:val="0099664B"/>
    <w:rsid w:val="00996C84"/>
    <w:rsid w:val="009A5DE2"/>
    <w:rsid w:val="009B3900"/>
    <w:rsid w:val="009B5B6D"/>
    <w:rsid w:val="009C6332"/>
    <w:rsid w:val="009D59EC"/>
    <w:rsid w:val="009D6E3C"/>
    <w:rsid w:val="009D7729"/>
    <w:rsid w:val="009E13F7"/>
    <w:rsid w:val="009E778D"/>
    <w:rsid w:val="009F3F76"/>
    <w:rsid w:val="009F7F91"/>
    <w:rsid w:val="00A01F34"/>
    <w:rsid w:val="00A141AF"/>
    <w:rsid w:val="00A14979"/>
    <w:rsid w:val="00A209B4"/>
    <w:rsid w:val="00A20FA1"/>
    <w:rsid w:val="00A27040"/>
    <w:rsid w:val="00A333E1"/>
    <w:rsid w:val="00A51F44"/>
    <w:rsid w:val="00A546BF"/>
    <w:rsid w:val="00A57430"/>
    <w:rsid w:val="00A6250B"/>
    <w:rsid w:val="00A660CE"/>
    <w:rsid w:val="00A66DE0"/>
    <w:rsid w:val="00A74C90"/>
    <w:rsid w:val="00A84203"/>
    <w:rsid w:val="00A85AB5"/>
    <w:rsid w:val="00A91417"/>
    <w:rsid w:val="00A967FA"/>
    <w:rsid w:val="00A969A0"/>
    <w:rsid w:val="00A977DC"/>
    <w:rsid w:val="00AA0603"/>
    <w:rsid w:val="00AA26FC"/>
    <w:rsid w:val="00AA315A"/>
    <w:rsid w:val="00AC6B93"/>
    <w:rsid w:val="00AC7264"/>
    <w:rsid w:val="00AD0719"/>
    <w:rsid w:val="00AD6C6E"/>
    <w:rsid w:val="00AD767A"/>
    <w:rsid w:val="00AE7A23"/>
    <w:rsid w:val="00AE7CCC"/>
    <w:rsid w:val="00AF032A"/>
    <w:rsid w:val="00B11B85"/>
    <w:rsid w:val="00B14D10"/>
    <w:rsid w:val="00B204AB"/>
    <w:rsid w:val="00B24142"/>
    <w:rsid w:val="00B24F80"/>
    <w:rsid w:val="00B25A15"/>
    <w:rsid w:val="00B3354E"/>
    <w:rsid w:val="00B34730"/>
    <w:rsid w:val="00B46B96"/>
    <w:rsid w:val="00B47A56"/>
    <w:rsid w:val="00B51EA4"/>
    <w:rsid w:val="00B558AC"/>
    <w:rsid w:val="00B5756A"/>
    <w:rsid w:val="00B60347"/>
    <w:rsid w:val="00B6237F"/>
    <w:rsid w:val="00B627D3"/>
    <w:rsid w:val="00B66050"/>
    <w:rsid w:val="00B72E72"/>
    <w:rsid w:val="00B74036"/>
    <w:rsid w:val="00B7696C"/>
    <w:rsid w:val="00B775D7"/>
    <w:rsid w:val="00B93054"/>
    <w:rsid w:val="00B9399F"/>
    <w:rsid w:val="00B95130"/>
    <w:rsid w:val="00B9666E"/>
    <w:rsid w:val="00BA1E94"/>
    <w:rsid w:val="00BA58D4"/>
    <w:rsid w:val="00BA6EB9"/>
    <w:rsid w:val="00BB1BFD"/>
    <w:rsid w:val="00BB33A2"/>
    <w:rsid w:val="00BC4EEC"/>
    <w:rsid w:val="00BD0CA1"/>
    <w:rsid w:val="00BD7A95"/>
    <w:rsid w:val="00BE5336"/>
    <w:rsid w:val="00BE5F91"/>
    <w:rsid w:val="00BE79D1"/>
    <w:rsid w:val="00C02E56"/>
    <w:rsid w:val="00C05039"/>
    <w:rsid w:val="00C0550A"/>
    <w:rsid w:val="00C0673D"/>
    <w:rsid w:val="00C1023E"/>
    <w:rsid w:val="00C200E3"/>
    <w:rsid w:val="00C31746"/>
    <w:rsid w:val="00C32174"/>
    <w:rsid w:val="00C35C3F"/>
    <w:rsid w:val="00C47CA5"/>
    <w:rsid w:val="00C53578"/>
    <w:rsid w:val="00C5543E"/>
    <w:rsid w:val="00C60314"/>
    <w:rsid w:val="00C64C91"/>
    <w:rsid w:val="00C66FAF"/>
    <w:rsid w:val="00C746C8"/>
    <w:rsid w:val="00C869F6"/>
    <w:rsid w:val="00C86E24"/>
    <w:rsid w:val="00C87BE9"/>
    <w:rsid w:val="00C90B52"/>
    <w:rsid w:val="00CA3E61"/>
    <w:rsid w:val="00CA4B00"/>
    <w:rsid w:val="00CC38DF"/>
    <w:rsid w:val="00CC3D1B"/>
    <w:rsid w:val="00CC6DD8"/>
    <w:rsid w:val="00CE0226"/>
    <w:rsid w:val="00CE1671"/>
    <w:rsid w:val="00CE46B9"/>
    <w:rsid w:val="00CE5B26"/>
    <w:rsid w:val="00CF714D"/>
    <w:rsid w:val="00CF7202"/>
    <w:rsid w:val="00D1151E"/>
    <w:rsid w:val="00D1393B"/>
    <w:rsid w:val="00D16082"/>
    <w:rsid w:val="00D1645C"/>
    <w:rsid w:val="00D27517"/>
    <w:rsid w:val="00D30242"/>
    <w:rsid w:val="00D31D0E"/>
    <w:rsid w:val="00D3512A"/>
    <w:rsid w:val="00D42BDB"/>
    <w:rsid w:val="00D53B6D"/>
    <w:rsid w:val="00D56370"/>
    <w:rsid w:val="00D56511"/>
    <w:rsid w:val="00D565AF"/>
    <w:rsid w:val="00D62301"/>
    <w:rsid w:val="00D70F95"/>
    <w:rsid w:val="00D74C13"/>
    <w:rsid w:val="00D904C4"/>
    <w:rsid w:val="00D9057D"/>
    <w:rsid w:val="00D92DB9"/>
    <w:rsid w:val="00D96694"/>
    <w:rsid w:val="00DA3BDF"/>
    <w:rsid w:val="00DA3C7F"/>
    <w:rsid w:val="00DA4CED"/>
    <w:rsid w:val="00DA52A0"/>
    <w:rsid w:val="00DA52FF"/>
    <w:rsid w:val="00DB165A"/>
    <w:rsid w:val="00DC7BFA"/>
    <w:rsid w:val="00DD07BC"/>
    <w:rsid w:val="00DD71CC"/>
    <w:rsid w:val="00DE154C"/>
    <w:rsid w:val="00DE22CE"/>
    <w:rsid w:val="00DE2396"/>
    <w:rsid w:val="00DF3CB9"/>
    <w:rsid w:val="00E00458"/>
    <w:rsid w:val="00E01A34"/>
    <w:rsid w:val="00E032B3"/>
    <w:rsid w:val="00E1211D"/>
    <w:rsid w:val="00E13050"/>
    <w:rsid w:val="00E13CBE"/>
    <w:rsid w:val="00E25698"/>
    <w:rsid w:val="00E27F5D"/>
    <w:rsid w:val="00E31361"/>
    <w:rsid w:val="00E36508"/>
    <w:rsid w:val="00E40A85"/>
    <w:rsid w:val="00E413E2"/>
    <w:rsid w:val="00E4186F"/>
    <w:rsid w:val="00E4477E"/>
    <w:rsid w:val="00E44FEC"/>
    <w:rsid w:val="00E46C27"/>
    <w:rsid w:val="00E52CC5"/>
    <w:rsid w:val="00E605B8"/>
    <w:rsid w:val="00E6095A"/>
    <w:rsid w:val="00E62955"/>
    <w:rsid w:val="00E8114D"/>
    <w:rsid w:val="00E821BD"/>
    <w:rsid w:val="00E83E5F"/>
    <w:rsid w:val="00E8511C"/>
    <w:rsid w:val="00E86076"/>
    <w:rsid w:val="00E92236"/>
    <w:rsid w:val="00E9334F"/>
    <w:rsid w:val="00E93F12"/>
    <w:rsid w:val="00E94160"/>
    <w:rsid w:val="00E954C0"/>
    <w:rsid w:val="00EA3428"/>
    <w:rsid w:val="00EA5CA0"/>
    <w:rsid w:val="00EA71B6"/>
    <w:rsid w:val="00EA7492"/>
    <w:rsid w:val="00EB71EE"/>
    <w:rsid w:val="00EC552D"/>
    <w:rsid w:val="00EC6494"/>
    <w:rsid w:val="00ED150A"/>
    <w:rsid w:val="00ED200A"/>
    <w:rsid w:val="00ED3CDB"/>
    <w:rsid w:val="00EE034A"/>
    <w:rsid w:val="00EE2877"/>
    <w:rsid w:val="00EE4518"/>
    <w:rsid w:val="00EE5639"/>
    <w:rsid w:val="00EF27E4"/>
    <w:rsid w:val="00F000A4"/>
    <w:rsid w:val="00F025FF"/>
    <w:rsid w:val="00F07603"/>
    <w:rsid w:val="00F1258F"/>
    <w:rsid w:val="00F13FEA"/>
    <w:rsid w:val="00F17B59"/>
    <w:rsid w:val="00F37734"/>
    <w:rsid w:val="00F37CB2"/>
    <w:rsid w:val="00F43D17"/>
    <w:rsid w:val="00F62BC1"/>
    <w:rsid w:val="00F634FE"/>
    <w:rsid w:val="00F64748"/>
    <w:rsid w:val="00F64E6E"/>
    <w:rsid w:val="00F660B8"/>
    <w:rsid w:val="00F735ED"/>
    <w:rsid w:val="00F77D49"/>
    <w:rsid w:val="00F81118"/>
    <w:rsid w:val="00F906D4"/>
    <w:rsid w:val="00FA2174"/>
    <w:rsid w:val="00FA6057"/>
    <w:rsid w:val="00FB3049"/>
    <w:rsid w:val="00FC1CA5"/>
    <w:rsid w:val="00FD0967"/>
    <w:rsid w:val="00FD1FB3"/>
    <w:rsid w:val="00FE751C"/>
    <w:rsid w:val="00FF0A22"/>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B8A9F8"/>
  <w15:docId w15:val="{FF7DA9D8-E720-483C-841A-BC2C06B3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17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32174"/>
    <w:pPr>
      <w:tabs>
        <w:tab w:val="center" w:pos="4320"/>
        <w:tab w:val="right" w:pos="8640"/>
      </w:tabs>
    </w:pPr>
  </w:style>
  <w:style w:type="character" w:customStyle="1" w:styleId="FooterChar">
    <w:name w:val="Footer Char"/>
    <w:basedOn w:val="DefaultParagraphFont"/>
    <w:link w:val="Footer"/>
    <w:uiPriority w:val="99"/>
    <w:semiHidden/>
    <w:locked/>
    <w:rsid w:val="00C32174"/>
    <w:rPr>
      <w:rFonts w:cs="Times New Roman"/>
      <w:sz w:val="24"/>
      <w:szCs w:val="24"/>
    </w:rPr>
  </w:style>
  <w:style w:type="character" w:styleId="PageNumber">
    <w:name w:val="page number"/>
    <w:basedOn w:val="DefaultParagraphFont"/>
    <w:uiPriority w:val="99"/>
    <w:rsid w:val="00C32174"/>
    <w:rPr>
      <w:rFonts w:cs="Times New Roman"/>
    </w:rPr>
  </w:style>
  <w:style w:type="paragraph" w:styleId="ListParagraph">
    <w:name w:val="List Paragraph"/>
    <w:basedOn w:val="Normal"/>
    <w:uiPriority w:val="34"/>
    <w:qFormat/>
    <w:rsid w:val="009D7729"/>
    <w:pPr>
      <w:ind w:left="720"/>
      <w:contextualSpacing/>
    </w:pPr>
  </w:style>
  <w:style w:type="table" w:styleId="TableGrid">
    <w:name w:val="Table Grid"/>
    <w:basedOn w:val="TableNormal"/>
    <w:uiPriority w:val="59"/>
    <w:rsid w:val="00921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6E24"/>
    <w:pPr>
      <w:spacing w:after="0" w:line="240" w:lineRule="auto"/>
    </w:pPr>
    <w:rPr>
      <w:rFonts w:asciiTheme="minorHAnsi" w:eastAsiaTheme="minorEastAsia" w:hAnsiTheme="minorHAnsi" w:cstheme="minorBidi"/>
    </w:rPr>
  </w:style>
  <w:style w:type="character" w:styleId="Hyperlink">
    <w:name w:val="Hyperlink"/>
    <w:basedOn w:val="DefaultParagraphFont"/>
    <w:uiPriority w:val="99"/>
    <w:unhideWhenUsed/>
    <w:rsid w:val="00CE1671"/>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130728">
      <w:bodyDiv w:val="1"/>
      <w:marLeft w:val="0"/>
      <w:marRight w:val="0"/>
      <w:marTop w:val="0"/>
      <w:marBottom w:val="0"/>
      <w:divBdr>
        <w:top w:val="none" w:sz="0" w:space="0" w:color="auto"/>
        <w:left w:val="none" w:sz="0" w:space="0" w:color="auto"/>
        <w:bottom w:val="none" w:sz="0" w:space="0" w:color="auto"/>
        <w:right w:val="none" w:sz="0" w:space="0" w:color="auto"/>
      </w:divBdr>
      <w:divsChild>
        <w:div w:id="1598324699">
          <w:marLeft w:val="0"/>
          <w:marRight w:val="0"/>
          <w:marTop w:val="0"/>
          <w:marBottom w:val="0"/>
          <w:divBdr>
            <w:top w:val="none" w:sz="0" w:space="0" w:color="auto"/>
            <w:left w:val="none" w:sz="0" w:space="0" w:color="auto"/>
            <w:bottom w:val="none" w:sz="0" w:space="0" w:color="auto"/>
            <w:right w:val="none" w:sz="0" w:space="0" w:color="auto"/>
          </w:divBdr>
          <w:divsChild>
            <w:div w:id="602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1429">
      <w:bodyDiv w:val="1"/>
      <w:marLeft w:val="0"/>
      <w:marRight w:val="0"/>
      <w:marTop w:val="0"/>
      <w:marBottom w:val="0"/>
      <w:divBdr>
        <w:top w:val="none" w:sz="0" w:space="0" w:color="auto"/>
        <w:left w:val="none" w:sz="0" w:space="0" w:color="auto"/>
        <w:bottom w:val="none" w:sz="0" w:space="0" w:color="auto"/>
        <w:right w:val="none" w:sz="0" w:space="0" w:color="auto"/>
      </w:divBdr>
      <w:divsChild>
        <w:div w:id="1606425963">
          <w:marLeft w:val="0"/>
          <w:marRight w:val="0"/>
          <w:marTop w:val="0"/>
          <w:marBottom w:val="0"/>
          <w:divBdr>
            <w:top w:val="none" w:sz="0" w:space="0" w:color="auto"/>
            <w:left w:val="none" w:sz="0" w:space="0" w:color="auto"/>
            <w:bottom w:val="none" w:sz="0" w:space="0" w:color="auto"/>
            <w:right w:val="none" w:sz="0" w:space="0" w:color="auto"/>
          </w:divBdr>
          <w:divsChild>
            <w:div w:id="4814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1428">
      <w:bodyDiv w:val="1"/>
      <w:marLeft w:val="0"/>
      <w:marRight w:val="0"/>
      <w:marTop w:val="0"/>
      <w:marBottom w:val="0"/>
      <w:divBdr>
        <w:top w:val="none" w:sz="0" w:space="0" w:color="auto"/>
        <w:left w:val="none" w:sz="0" w:space="0" w:color="auto"/>
        <w:bottom w:val="none" w:sz="0" w:space="0" w:color="auto"/>
        <w:right w:val="none" w:sz="0" w:space="0" w:color="auto"/>
      </w:divBdr>
      <w:divsChild>
        <w:div w:id="655693250">
          <w:marLeft w:val="0"/>
          <w:marRight w:val="0"/>
          <w:marTop w:val="0"/>
          <w:marBottom w:val="0"/>
          <w:divBdr>
            <w:top w:val="none" w:sz="0" w:space="0" w:color="auto"/>
            <w:left w:val="none" w:sz="0" w:space="0" w:color="auto"/>
            <w:bottom w:val="none" w:sz="0" w:space="0" w:color="auto"/>
            <w:right w:val="none" w:sz="0" w:space="0" w:color="auto"/>
          </w:divBdr>
          <w:divsChild>
            <w:div w:id="8176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6651">
      <w:bodyDiv w:val="1"/>
      <w:marLeft w:val="0"/>
      <w:marRight w:val="0"/>
      <w:marTop w:val="0"/>
      <w:marBottom w:val="0"/>
      <w:divBdr>
        <w:top w:val="none" w:sz="0" w:space="0" w:color="auto"/>
        <w:left w:val="none" w:sz="0" w:space="0" w:color="auto"/>
        <w:bottom w:val="none" w:sz="0" w:space="0" w:color="auto"/>
        <w:right w:val="none" w:sz="0" w:space="0" w:color="auto"/>
      </w:divBdr>
      <w:divsChild>
        <w:div w:id="351535629">
          <w:marLeft w:val="0"/>
          <w:marRight w:val="0"/>
          <w:marTop w:val="0"/>
          <w:marBottom w:val="0"/>
          <w:divBdr>
            <w:top w:val="none" w:sz="0" w:space="0" w:color="auto"/>
            <w:left w:val="none" w:sz="0" w:space="0" w:color="auto"/>
            <w:bottom w:val="none" w:sz="0" w:space="0" w:color="auto"/>
            <w:right w:val="none" w:sz="0" w:space="0" w:color="auto"/>
          </w:divBdr>
          <w:divsChild>
            <w:div w:id="126098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1461">
      <w:bodyDiv w:val="1"/>
      <w:marLeft w:val="0"/>
      <w:marRight w:val="0"/>
      <w:marTop w:val="0"/>
      <w:marBottom w:val="0"/>
      <w:divBdr>
        <w:top w:val="none" w:sz="0" w:space="0" w:color="auto"/>
        <w:left w:val="none" w:sz="0" w:space="0" w:color="auto"/>
        <w:bottom w:val="none" w:sz="0" w:space="0" w:color="auto"/>
        <w:right w:val="none" w:sz="0" w:space="0" w:color="auto"/>
      </w:divBdr>
      <w:divsChild>
        <w:div w:id="1098596822">
          <w:marLeft w:val="0"/>
          <w:marRight w:val="0"/>
          <w:marTop w:val="0"/>
          <w:marBottom w:val="0"/>
          <w:divBdr>
            <w:top w:val="none" w:sz="0" w:space="0" w:color="auto"/>
            <w:left w:val="none" w:sz="0" w:space="0" w:color="auto"/>
            <w:bottom w:val="none" w:sz="0" w:space="0" w:color="auto"/>
            <w:right w:val="none" w:sz="0" w:space="0" w:color="auto"/>
          </w:divBdr>
          <w:divsChild>
            <w:div w:id="18465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1671">
      <w:bodyDiv w:val="1"/>
      <w:marLeft w:val="0"/>
      <w:marRight w:val="0"/>
      <w:marTop w:val="0"/>
      <w:marBottom w:val="0"/>
      <w:divBdr>
        <w:top w:val="none" w:sz="0" w:space="0" w:color="auto"/>
        <w:left w:val="none" w:sz="0" w:space="0" w:color="auto"/>
        <w:bottom w:val="none" w:sz="0" w:space="0" w:color="auto"/>
        <w:right w:val="none" w:sz="0" w:space="0" w:color="auto"/>
      </w:divBdr>
      <w:divsChild>
        <w:div w:id="828596737">
          <w:marLeft w:val="0"/>
          <w:marRight w:val="0"/>
          <w:marTop w:val="0"/>
          <w:marBottom w:val="0"/>
          <w:divBdr>
            <w:top w:val="none" w:sz="0" w:space="0" w:color="auto"/>
            <w:left w:val="none" w:sz="0" w:space="0" w:color="auto"/>
            <w:bottom w:val="none" w:sz="0" w:space="0" w:color="auto"/>
            <w:right w:val="none" w:sz="0" w:space="0" w:color="auto"/>
          </w:divBdr>
          <w:divsChild>
            <w:div w:id="16726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6118">
      <w:bodyDiv w:val="1"/>
      <w:marLeft w:val="0"/>
      <w:marRight w:val="0"/>
      <w:marTop w:val="0"/>
      <w:marBottom w:val="0"/>
      <w:divBdr>
        <w:top w:val="none" w:sz="0" w:space="0" w:color="auto"/>
        <w:left w:val="none" w:sz="0" w:space="0" w:color="auto"/>
        <w:bottom w:val="none" w:sz="0" w:space="0" w:color="auto"/>
        <w:right w:val="none" w:sz="0" w:space="0" w:color="auto"/>
      </w:divBdr>
    </w:div>
    <w:div w:id="1961764594">
      <w:bodyDiv w:val="1"/>
      <w:marLeft w:val="0"/>
      <w:marRight w:val="0"/>
      <w:marTop w:val="0"/>
      <w:marBottom w:val="0"/>
      <w:divBdr>
        <w:top w:val="none" w:sz="0" w:space="0" w:color="auto"/>
        <w:left w:val="none" w:sz="0" w:space="0" w:color="auto"/>
        <w:bottom w:val="none" w:sz="0" w:space="0" w:color="auto"/>
        <w:right w:val="none" w:sz="0" w:space="0" w:color="auto"/>
      </w:divBdr>
      <w:divsChild>
        <w:div w:id="691299465">
          <w:marLeft w:val="0"/>
          <w:marRight w:val="0"/>
          <w:marTop w:val="0"/>
          <w:marBottom w:val="0"/>
          <w:divBdr>
            <w:top w:val="none" w:sz="0" w:space="0" w:color="auto"/>
            <w:left w:val="none" w:sz="0" w:space="0" w:color="auto"/>
            <w:bottom w:val="none" w:sz="0" w:space="0" w:color="auto"/>
            <w:right w:val="none" w:sz="0" w:space="0" w:color="auto"/>
          </w:divBdr>
          <w:divsChild>
            <w:div w:id="15861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6069">
      <w:bodyDiv w:val="1"/>
      <w:marLeft w:val="0"/>
      <w:marRight w:val="0"/>
      <w:marTop w:val="0"/>
      <w:marBottom w:val="0"/>
      <w:divBdr>
        <w:top w:val="none" w:sz="0" w:space="0" w:color="auto"/>
        <w:left w:val="none" w:sz="0" w:space="0" w:color="auto"/>
        <w:bottom w:val="none" w:sz="0" w:space="0" w:color="auto"/>
        <w:right w:val="none" w:sz="0" w:space="0" w:color="auto"/>
      </w:divBdr>
      <w:divsChild>
        <w:div w:id="2128422544">
          <w:marLeft w:val="0"/>
          <w:marRight w:val="0"/>
          <w:marTop w:val="0"/>
          <w:marBottom w:val="0"/>
          <w:divBdr>
            <w:top w:val="none" w:sz="0" w:space="0" w:color="auto"/>
            <w:left w:val="none" w:sz="0" w:space="0" w:color="auto"/>
            <w:bottom w:val="none" w:sz="0" w:space="0" w:color="auto"/>
            <w:right w:val="none" w:sz="0" w:space="0" w:color="auto"/>
          </w:divBdr>
          <w:divsChild>
            <w:div w:id="16519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illinoislegalaid.org/legal-information/transferring-property-small-estate-affidav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E0064-0DCE-4CD3-A51D-DFAD5A32B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hotdocs.dot</Template>
  <TotalTime>20879</TotalTime>
  <Pages>7</Pages>
  <Words>1713</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Small Estate Affidavit</vt:lpstr>
    </vt:vector>
  </TitlesOfParts>
  <Company>Chicago kent College of Law</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Estate Affidavit</dc:title>
  <dc:creator>Craig Hanson</dc:creator>
  <dc:description>Statutory Small Estate Affidavit Form</dc:description>
  <cp:lastModifiedBy>Jim Graszer</cp:lastModifiedBy>
  <cp:revision>70</cp:revision>
  <cp:lastPrinted>2004-06-11T01:29:00Z</cp:lastPrinted>
  <dcterms:created xsi:type="dcterms:W3CDTF">2024-08-14T21:28:00Z</dcterms:created>
  <dcterms:modified xsi:type="dcterms:W3CDTF">2024-09-10T21:50:00Z</dcterms:modified>
</cp:coreProperties>
</file>